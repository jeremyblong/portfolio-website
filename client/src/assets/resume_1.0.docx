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3936"/>
        <w:gridCol w:w="4110"/>
        <w:gridCol w:w="3394"/>
      </w:tblGrid>
      <w:tr w:rsidR="00D4648B" w:rsidRPr="00FA4E95" w14:paraId="5EDB81AE" w14:textId="77777777" w:rsidTr="0086171C">
        <w:trPr>
          <w:trHeight w:val="450"/>
        </w:trPr>
        <w:tc>
          <w:tcPr>
            <w:tcW w:w="11440" w:type="dxa"/>
            <w:gridSpan w:val="3"/>
          </w:tcPr>
          <w:p w14:paraId="655A938D" w14:textId="0EDDB123" w:rsidR="00D4648B" w:rsidRPr="00FA4E95" w:rsidRDefault="00D4648B" w:rsidP="00A40FE0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 xml:space="preserve">Jeremy </w:t>
            </w:r>
            <w:proofErr w:type="spellStart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Blong</w:t>
            </w:r>
            <w:proofErr w:type="spellEnd"/>
          </w:p>
        </w:tc>
      </w:tr>
      <w:tr w:rsidR="00D4648B" w14:paraId="29093645" w14:textId="77777777" w:rsidTr="00982633">
        <w:trPr>
          <w:trHeight w:val="283"/>
        </w:trPr>
        <w:tc>
          <w:tcPr>
            <w:tcW w:w="3936" w:type="dxa"/>
            <w:vAlign w:val="center"/>
          </w:tcPr>
          <w:p w14:paraId="260ADAE9" w14:textId="35547473" w:rsidR="00D4648B" w:rsidRDefault="00D4648B" w:rsidP="00A40FE0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6173BF2B" wp14:editId="3079C71D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6EDAE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 w:rsidR="0086171C">
              <w:rPr>
                <w:sz w:val="20"/>
                <w:szCs w:val="20"/>
              </w:rPr>
              <w:t>205 S kings drive, charlotte 28203</w:t>
            </w:r>
          </w:p>
          <w:p w14:paraId="097CE94D" w14:textId="187E1A0B" w:rsidR="00D4648B" w:rsidRDefault="00D4648B" w:rsidP="00A40FE0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AD86BFE" wp14:editId="6BB3BB8C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7FB0A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 w:rsidR="0086171C">
              <w:rPr>
                <w:sz w:val="20"/>
                <w:szCs w:val="20"/>
              </w:rPr>
              <w:t>980-800-6253</w:t>
            </w:r>
          </w:p>
        </w:tc>
        <w:tc>
          <w:tcPr>
            <w:tcW w:w="4110" w:type="dxa"/>
            <w:vAlign w:val="center"/>
          </w:tcPr>
          <w:p w14:paraId="180EDB7C" w14:textId="4C7173B9" w:rsidR="00D4648B" w:rsidRDefault="00D4648B" w:rsidP="00A40FE0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692EE69D" wp14:editId="4751FF82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66F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86171C">
              <w:rPr>
                <w:sz w:val="20"/>
                <w:szCs w:val="20"/>
              </w:rPr>
              <w:t>blongjeremy@gmail.com</w:t>
            </w:r>
            <w:r w:rsidRPr="00854043">
              <w:rPr>
                <w:sz w:val="18"/>
                <w:szCs w:val="18"/>
              </w:rPr>
              <w:t xml:space="preserve">  </w:t>
            </w:r>
          </w:p>
          <w:p w14:paraId="0D06D37B" w14:textId="5C17B893" w:rsidR="00D4648B" w:rsidRDefault="00D4648B" w:rsidP="00A40FE0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C3FC56" wp14:editId="0CB44E7B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998DF" w14:textId="77777777" w:rsidR="00D4648B" w:rsidRPr="00E3287C" w:rsidRDefault="00D4648B" w:rsidP="00D464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C3FC56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60A998DF" w14:textId="77777777" w:rsidR="00D4648B" w:rsidRPr="00E3287C" w:rsidRDefault="00D4648B" w:rsidP="00D4648B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F40141">
                <w:rPr>
                  <w:rStyle w:val="Hyperlink"/>
                  <w:sz w:val="20"/>
                  <w:szCs w:val="20"/>
                </w:rPr>
                <w:t>linkedin.com/in/jeremy-blong-97351616b</w:t>
              </w:r>
            </w:hyperlink>
          </w:p>
        </w:tc>
        <w:tc>
          <w:tcPr>
            <w:tcW w:w="3394" w:type="dxa"/>
            <w:vAlign w:val="center"/>
          </w:tcPr>
          <w:p w14:paraId="59EBC855" w14:textId="43267F91" w:rsidR="00D4648B" w:rsidRDefault="00D4648B" w:rsidP="00A40FE0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7C3372FC" wp14:editId="5CCF377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19969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F40141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="00F40141">
                <w:rPr>
                  <w:rStyle w:val="Hyperlink"/>
                  <w:sz w:val="20"/>
                  <w:szCs w:val="20"/>
                </w:rPr>
                <w:t>jeremyblong</w:t>
              </w:r>
              <w:proofErr w:type="spellEnd"/>
            </w:hyperlink>
          </w:p>
          <w:p w14:paraId="45715CFD" w14:textId="723C580F" w:rsidR="00D4648B" w:rsidRDefault="00D4648B" w:rsidP="00A40FE0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4909FB0" wp14:editId="0B4ADE49">
                      <wp:extent cx="118872" cy="118872"/>
                      <wp:effectExtent l="0" t="0" r="0" b="0"/>
                      <wp:docPr id="9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EE691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NB5x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x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DW&#10;ZWSQsDC1PqNy41iaGow7CdoOpZlBsxK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xv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AQ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lEPzQecUAADw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 w:rsidR="00FD4791" w:rsidRPr="00310F28">
                <w:rPr>
                  <w:rStyle w:val="Hyperlink"/>
                  <w:sz w:val="20"/>
                  <w:szCs w:val="20"/>
                </w:rPr>
                <w:t>https://www.jeremyblong.com</w:t>
              </w:r>
            </w:hyperlink>
          </w:p>
        </w:tc>
      </w:tr>
    </w:tbl>
    <w:p w14:paraId="47937FE6" w14:textId="6B59C609" w:rsidR="0034399C" w:rsidRPr="00965B42" w:rsidRDefault="0034399C" w:rsidP="00867D72">
      <w:pPr>
        <w:spacing w:before="240"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822D54">
        <w:rPr>
          <w:sz w:val="20"/>
          <w:szCs w:val="20"/>
        </w:rPr>
        <w:t xml:space="preserve">Full-Stack </w:t>
      </w:r>
      <w:r w:rsidR="000D2139">
        <w:rPr>
          <w:sz w:val="20"/>
          <w:szCs w:val="20"/>
        </w:rPr>
        <w:t>Software</w:t>
      </w:r>
      <w:r w:rsidR="00822D54">
        <w:rPr>
          <w:sz w:val="20"/>
          <w:szCs w:val="20"/>
        </w:rPr>
        <w:t xml:space="preserve"> Developer</w:t>
      </w:r>
      <w:r w:rsidR="009A4C99">
        <w:rPr>
          <w:sz w:val="20"/>
          <w:szCs w:val="20"/>
        </w:rPr>
        <w:t xml:space="preserve">, highly experienced </w:t>
      </w:r>
      <w:r w:rsidR="0009137F">
        <w:rPr>
          <w:sz w:val="20"/>
          <w:szCs w:val="20"/>
        </w:rPr>
        <w:t xml:space="preserve">in </w:t>
      </w:r>
      <w:r w:rsidR="00755AF5">
        <w:rPr>
          <w:sz w:val="20"/>
          <w:szCs w:val="20"/>
        </w:rPr>
        <w:t xml:space="preserve">JavaScript, jQuery, </w:t>
      </w:r>
      <w:r w:rsidR="00BF7163">
        <w:rPr>
          <w:sz w:val="20"/>
          <w:szCs w:val="20"/>
        </w:rPr>
        <w:t>React, React Native</w:t>
      </w:r>
      <w:r w:rsidR="00755AF5">
        <w:rPr>
          <w:sz w:val="20"/>
          <w:szCs w:val="20"/>
        </w:rPr>
        <w:t>,</w:t>
      </w:r>
      <w:r w:rsidR="00850A16">
        <w:rPr>
          <w:sz w:val="20"/>
          <w:szCs w:val="20"/>
        </w:rPr>
        <w:t xml:space="preserve"> Redux,</w:t>
      </w:r>
      <w:r w:rsidR="00755AF5">
        <w:rPr>
          <w:sz w:val="20"/>
          <w:szCs w:val="20"/>
        </w:rPr>
        <w:t xml:space="preserve"> </w:t>
      </w:r>
      <w:r w:rsidR="00391EA0">
        <w:rPr>
          <w:sz w:val="20"/>
          <w:szCs w:val="20"/>
        </w:rPr>
        <w:t>MERN, MEAN</w:t>
      </w:r>
      <w:r w:rsidR="00755AF5">
        <w:rPr>
          <w:sz w:val="20"/>
          <w:szCs w:val="20"/>
        </w:rPr>
        <w:t>, REST APIs</w:t>
      </w:r>
      <w:r w:rsidR="00116743">
        <w:rPr>
          <w:sz w:val="20"/>
          <w:szCs w:val="20"/>
        </w:rPr>
        <w:t>,</w:t>
      </w:r>
      <w:r w:rsidR="00391EA0">
        <w:rPr>
          <w:sz w:val="20"/>
          <w:szCs w:val="20"/>
        </w:rPr>
        <w:t xml:space="preserve"> AWS, database administration,</w:t>
      </w:r>
      <w:r w:rsidR="00116743">
        <w:rPr>
          <w:sz w:val="20"/>
          <w:szCs w:val="20"/>
        </w:rPr>
        <w:t xml:space="preserve"> </w:t>
      </w:r>
      <w:r w:rsidR="00F72A79">
        <w:rPr>
          <w:sz w:val="20"/>
          <w:szCs w:val="20"/>
        </w:rPr>
        <w:t>and other technologies,</w:t>
      </w:r>
      <w:r w:rsidRPr="00965B42">
        <w:rPr>
          <w:sz w:val="20"/>
          <w:szCs w:val="20"/>
        </w:rPr>
        <w:t xml:space="preserve"> implementing the best strategies that improve</w:t>
      </w:r>
      <w:r w:rsidR="00A93E2D" w:rsidRPr="00965B42">
        <w:rPr>
          <w:sz w:val="20"/>
          <w:szCs w:val="20"/>
        </w:rPr>
        <w:t xml:space="preserve"> </w:t>
      </w:r>
      <w:r w:rsidR="00E24DB9">
        <w:rPr>
          <w:sz w:val="20"/>
          <w:szCs w:val="20"/>
        </w:rPr>
        <w:t>workflows</w:t>
      </w:r>
      <w:r w:rsidR="00A93E2D" w:rsidRPr="00965B42">
        <w:rPr>
          <w:sz w:val="20"/>
          <w:szCs w:val="20"/>
        </w:rPr>
        <w:t>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</w:t>
      </w:r>
      <w:r w:rsidR="00B5001D">
        <w:rPr>
          <w:sz w:val="20"/>
          <w:szCs w:val="20"/>
        </w:rPr>
        <w:t xml:space="preserve">architected and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611988">
        <w:rPr>
          <w:sz w:val="20"/>
          <w:szCs w:val="20"/>
        </w:rPr>
        <w:t xml:space="preserve">technical </w:t>
      </w:r>
      <w:r w:rsidR="002653BB">
        <w:rPr>
          <w:sz w:val="20"/>
          <w:szCs w:val="20"/>
        </w:rPr>
        <w:t>solutions</w:t>
      </w:r>
      <w:r w:rsidR="00B24009">
        <w:rPr>
          <w:sz w:val="20"/>
          <w:szCs w:val="20"/>
        </w:rPr>
        <w:t>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 xml:space="preserve">building </w:t>
      </w:r>
      <w:r w:rsidR="00E24DB9">
        <w:rPr>
          <w:sz w:val="20"/>
          <w:szCs w:val="20"/>
        </w:rPr>
        <w:t>and configuring secure products</w:t>
      </w:r>
      <w:r w:rsidR="001C5D84" w:rsidRPr="00965B42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visualizing</w:t>
      </w:r>
      <w:r w:rsidR="00A870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23444C">
        <w:rPr>
          <w:sz w:val="20"/>
          <w:szCs w:val="20"/>
        </w:rPr>
        <w:t>with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  <w:r w:rsidR="0086171C">
        <w:rPr>
          <w:sz w:val="20"/>
          <w:szCs w:val="20"/>
        </w:rPr>
        <w:t xml:space="preserve"> I have built multiple full-stack applications completely on my own – start to finish.</w:t>
      </w:r>
    </w:p>
    <w:p w14:paraId="03D5D60E" w14:textId="77777777" w:rsidR="00AD13CB" w:rsidRPr="00720F6C" w:rsidRDefault="004915CA" w:rsidP="00867D72">
      <w:pPr>
        <w:pStyle w:val="Heading1"/>
        <w:spacing w:before="12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bookmarkStart w:id="0" w:name="_GoBack"/>
          <w:r w:rsidR="004937AE" w:rsidRPr="006F20BA">
            <w:rPr>
              <w:sz w:val="24"/>
              <w:szCs w:val="24"/>
            </w:rPr>
            <w:t>Skills</w:t>
          </w:r>
          <w:bookmarkEnd w:id="0"/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529"/>
        <w:gridCol w:w="5803"/>
      </w:tblGrid>
      <w:tr w:rsidR="005B1D68" w:rsidRPr="00720F6C" w14:paraId="350B0D7B" w14:textId="77777777" w:rsidTr="004F27A8">
        <w:tc>
          <w:tcPr>
            <w:tcW w:w="5529" w:type="dxa"/>
          </w:tcPr>
          <w:p w14:paraId="2B4C0B94" w14:textId="5BFAF967" w:rsidR="002C3F7C" w:rsidRDefault="004A7056" w:rsidP="00BA56E9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JavaScript, jQuery, Express, Reac</w:t>
            </w:r>
            <w:r w:rsidR="00FF7B3B">
              <w:rPr>
                <w:sz w:val="20"/>
                <w:szCs w:val="20"/>
              </w:rPr>
              <w:t>t</w:t>
            </w:r>
            <w:r w:rsidR="006C53D1">
              <w:rPr>
                <w:sz w:val="20"/>
                <w:szCs w:val="20"/>
              </w:rPr>
              <w:t>.js</w:t>
            </w:r>
            <w:r w:rsidR="004608CA">
              <w:rPr>
                <w:sz w:val="20"/>
                <w:szCs w:val="20"/>
              </w:rPr>
              <w:t>,</w:t>
            </w:r>
            <w:r w:rsidR="00FF7B3B">
              <w:rPr>
                <w:sz w:val="20"/>
                <w:szCs w:val="20"/>
              </w:rPr>
              <w:t xml:space="preserve"> JSX,</w:t>
            </w:r>
            <w:r>
              <w:rPr>
                <w:sz w:val="20"/>
                <w:szCs w:val="20"/>
              </w:rPr>
              <w:t xml:space="preserve"> </w:t>
            </w:r>
            <w:r w:rsidR="008D2DEA">
              <w:rPr>
                <w:sz w:val="20"/>
                <w:szCs w:val="20"/>
              </w:rPr>
              <w:t>Redux</w:t>
            </w:r>
            <w:r w:rsidR="004B5CFD">
              <w:rPr>
                <w:sz w:val="20"/>
                <w:szCs w:val="20"/>
              </w:rPr>
              <w:t>, Node.js</w:t>
            </w:r>
          </w:p>
          <w:p w14:paraId="76033D58" w14:textId="2F1AF30A" w:rsidR="00471BEE" w:rsidRDefault="00471BEE" w:rsidP="00BA56E9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 Native, Mobile Development</w:t>
            </w:r>
          </w:p>
          <w:p w14:paraId="41F612C8" w14:textId="64F6303A" w:rsidR="00DC3B8B" w:rsidRDefault="00DC3B8B" w:rsidP="00DC3B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HTML5, CSS3, Bootstrap4, </w:t>
            </w:r>
            <w:r w:rsidR="003471E5">
              <w:rPr>
                <w:sz w:val="20"/>
                <w:szCs w:val="20"/>
              </w:rPr>
              <w:t xml:space="preserve">Materialize, </w:t>
            </w:r>
            <w:r>
              <w:rPr>
                <w:sz w:val="20"/>
                <w:szCs w:val="20"/>
              </w:rPr>
              <w:t>responsive design</w:t>
            </w:r>
          </w:p>
          <w:p w14:paraId="69C5FC89" w14:textId="46570C95" w:rsidR="00903D60" w:rsidRPr="00C56B23" w:rsidRDefault="00903D60" w:rsidP="00BA56E9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AC4EDB">
              <w:rPr>
                <w:sz w:val="20"/>
                <w:szCs w:val="20"/>
              </w:rPr>
              <w:t>, MERN Stack</w:t>
            </w:r>
            <w:r w:rsidR="00C86E2A">
              <w:rPr>
                <w:sz w:val="20"/>
                <w:szCs w:val="20"/>
              </w:rPr>
              <w:t>, MEAN</w:t>
            </w:r>
          </w:p>
          <w:p w14:paraId="6FC43E3B" w14:textId="5C1B723F" w:rsidR="001721C0" w:rsidRDefault="001721C0" w:rsidP="0008210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(Amazon Web Services) – EC2, S3</w:t>
            </w:r>
            <w:r w:rsidR="003309EA">
              <w:rPr>
                <w:sz w:val="20"/>
                <w:szCs w:val="20"/>
              </w:rPr>
              <w:t>, etc.</w:t>
            </w:r>
          </w:p>
          <w:p w14:paraId="74D0B8FB" w14:textId="77777777" w:rsidR="008F19C2" w:rsidRDefault="009429E9" w:rsidP="000B051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Services, REST</w:t>
            </w:r>
            <w:r w:rsidR="003A3F5C">
              <w:rPr>
                <w:sz w:val="20"/>
                <w:szCs w:val="20"/>
              </w:rPr>
              <w:t>ful</w:t>
            </w:r>
            <w:r>
              <w:rPr>
                <w:sz w:val="20"/>
                <w:szCs w:val="20"/>
              </w:rPr>
              <w:t xml:space="preserve"> API, AJAX</w:t>
            </w:r>
            <w:r w:rsidR="00CF3A8A">
              <w:rPr>
                <w:sz w:val="20"/>
                <w:szCs w:val="20"/>
              </w:rPr>
              <w:t>, JSON</w:t>
            </w:r>
            <w:r w:rsidR="003A3F5C">
              <w:rPr>
                <w:sz w:val="20"/>
                <w:szCs w:val="20"/>
              </w:rPr>
              <w:t>, Heroku</w:t>
            </w:r>
          </w:p>
          <w:p w14:paraId="38EB078B" w14:textId="77777777" w:rsidR="000E4F6B" w:rsidRDefault="000E4F6B" w:rsidP="000B051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Strategic Planning, Project Management, </w:t>
            </w:r>
            <w:r w:rsidR="00C86E2A">
              <w:rPr>
                <w:sz w:val="20"/>
                <w:szCs w:val="20"/>
              </w:rPr>
              <w:t>Business Development</w:t>
            </w:r>
          </w:p>
          <w:p w14:paraId="2F3A3624" w14:textId="12F71DC3" w:rsidR="00C86E2A" w:rsidRPr="000B0517" w:rsidRDefault="00C86E2A" w:rsidP="000B051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strategies, Performance &amp; Optimization</w:t>
            </w:r>
            <w:r w:rsidR="00421706">
              <w:rPr>
                <w:sz w:val="20"/>
                <w:szCs w:val="20"/>
              </w:rPr>
              <w:t>, TDD</w:t>
            </w:r>
          </w:p>
        </w:tc>
        <w:tc>
          <w:tcPr>
            <w:tcW w:w="5803" w:type="dxa"/>
            <w:tcMar>
              <w:left w:w="360" w:type="dxa"/>
              <w:right w:w="0" w:type="dxa"/>
            </w:tcMar>
          </w:tcPr>
          <w:p w14:paraId="6B5671E2" w14:textId="1651EB5B" w:rsidR="00B46F11" w:rsidRDefault="00B46F11" w:rsidP="00B46F11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administration, SQL, MySQL, MSSQL</w:t>
            </w:r>
            <w:r w:rsidR="004B152D">
              <w:rPr>
                <w:sz w:val="20"/>
                <w:szCs w:val="20"/>
              </w:rPr>
              <w:t>, MongoDB</w:t>
            </w:r>
            <w:r w:rsidR="00692959">
              <w:rPr>
                <w:sz w:val="20"/>
                <w:szCs w:val="20"/>
              </w:rPr>
              <w:t>, NoSQL</w:t>
            </w:r>
            <w:r w:rsidR="00154AD1">
              <w:rPr>
                <w:sz w:val="20"/>
                <w:szCs w:val="20"/>
              </w:rPr>
              <w:t xml:space="preserve">, </w:t>
            </w:r>
            <w:proofErr w:type="spellStart"/>
            <w:r w:rsidR="00154AD1">
              <w:rPr>
                <w:sz w:val="20"/>
                <w:szCs w:val="20"/>
              </w:rPr>
              <w:t>GraphQL</w:t>
            </w:r>
            <w:proofErr w:type="spellEnd"/>
          </w:p>
          <w:p w14:paraId="40412CA0" w14:textId="13ACC625" w:rsidR="003A3F5C" w:rsidRDefault="006C53D1" w:rsidP="0049251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Blockchain</w:t>
            </w:r>
            <w:r w:rsidR="00311671">
              <w:rPr>
                <w:sz w:val="20"/>
                <w:szCs w:val="20"/>
              </w:rPr>
              <w:t>/Crypto</w:t>
            </w:r>
            <w:r>
              <w:rPr>
                <w:sz w:val="20"/>
                <w:szCs w:val="20"/>
              </w:rPr>
              <w:t xml:space="preserve"> </w:t>
            </w:r>
            <w:r w:rsidR="00311671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echnologies</w:t>
            </w:r>
            <w:r w:rsidR="00CA3386">
              <w:rPr>
                <w:sz w:val="20"/>
                <w:szCs w:val="20"/>
              </w:rPr>
              <w:t>, SDLC (Software Development Life Cycle)</w:t>
            </w:r>
          </w:p>
          <w:p w14:paraId="3E396C29" w14:textId="2939D08E" w:rsidR="00DC3B8B" w:rsidRDefault="001943E9" w:rsidP="0049251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</w:t>
            </w:r>
            <w:r w:rsidR="003A3F5C">
              <w:rPr>
                <w:sz w:val="20"/>
                <w:szCs w:val="20"/>
              </w:rPr>
              <w:t>, Traffic and User Engagement, Marketing strategies</w:t>
            </w:r>
          </w:p>
          <w:p w14:paraId="7D8D74ED" w14:textId="2832C196" w:rsidR="00EA1383" w:rsidRDefault="00EA1383" w:rsidP="0049251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GitHub, Git workflows</w:t>
            </w:r>
          </w:p>
          <w:p w14:paraId="2BEEDE26" w14:textId="77777777" w:rsidR="00DC3B8B" w:rsidRDefault="00DC3B8B" w:rsidP="00DC3B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Office Suite </w:t>
            </w:r>
          </w:p>
          <w:p w14:paraId="3176357E" w14:textId="6483BA9F" w:rsidR="0072157A" w:rsidRDefault="0072157A" w:rsidP="0049251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&amp; Windows Administration</w:t>
            </w:r>
            <w:r w:rsidR="00D02BED">
              <w:rPr>
                <w:sz w:val="20"/>
                <w:szCs w:val="20"/>
              </w:rPr>
              <w:t>, Apache</w:t>
            </w:r>
            <w:r w:rsidR="003A0F62">
              <w:rPr>
                <w:sz w:val="20"/>
                <w:szCs w:val="20"/>
              </w:rPr>
              <w:t>, Mac OS X</w:t>
            </w:r>
          </w:p>
          <w:p w14:paraId="228A772F" w14:textId="63A4F17F" w:rsidR="003229D4" w:rsidRPr="00DC3B8B" w:rsidRDefault="00C461C6" w:rsidP="00DC3B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92514">
              <w:rPr>
                <w:sz w:val="20"/>
                <w:szCs w:val="20"/>
              </w:rPr>
              <w:t>Agile Methodology</w:t>
            </w:r>
            <w:r w:rsidR="00EA1383">
              <w:rPr>
                <w:sz w:val="20"/>
                <w:szCs w:val="20"/>
              </w:rPr>
              <w:t>, SCRUM, Waterfall</w:t>
            </w:r>
          </w:p>
        </w:tc>
      </w:tr>
    </w:tbl>
    <w:p w14:paraId="0A122072" w14:textId="79BD5729" w:rsidR="0008795B" w:rsidRPr="006F20BA" w:rsidRDefault="0008795B" w:rsidP="00867D72">
      <w:pPr>
        <w:pStyle w:val="Heading1"/>
        <w:spacing w:before="120" w:after="40"/>
        <w:rPr>
          <w:sz w:val="24"/>
          <w:szCs w:val="24"/>
        </w:rPr>
      </w:pPr>
      <w:r>
        <w:rPr>
          <w:sz w:val="24"/>
          <w:szCs w:val="24"/>
        </w:rPr>
        <w:t>Professional Career</w:t>
      </w:r>
    </w:p>
    <w:p w14:paraId="1E376DDC" w14:textId="77777777" w:rsidR="00295917" w:rsidRPr="00DB7FC8" w:rsidRDefault="00295917" w:rsidP="00295917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january 2020 – may 2020</w:t>
      </w:r>
    </w:p>
    <w:p w14:paraId="4F7E4991" w14:textId="77777777" w:rsidR="00295917" w:rsidRDefault="00295917" w:rsidP="00295917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Software Engineer </w:t>
      </w:r>
      <w:r w:rsidRPr="00DB7FC8">
        <w:rPr>
          <w:sz w:val="22"/>
          <w:szCs w:val="20"/>
        </w:rPr>
        <w:t xml:space="preserve">/ </w:t>
      </w:r>
      <w:proofErr w:type="spellStart"/>
      <w:r>
        <w:rPr>
          <w:color w:val="595959" w:themeColor="text1" w:themeTint="A6"/>
          <w:sz w:val="22"/>
          <w:szCs w:val="20"/>
        </w:rPr>
        <w:t>Shimbly</w:t>
      </w:r>
      <w:proofErr w:type="spellEnd"/>
      <w:r>
        <w:rPr>
          <w:color w:val="595959" w:themeColor="text1" w:themeTint="A6"/>
          <w:sz w:val="22"/>
          <w:szCs w:val="20"/>
        </w:rPr>
        <w:t>, Contract Remote</w:t>
      </w:r>
    </w:p>
    <w:p w14:paraId="3AD925CE" w14:textId="77777777" w:rsidR="00295917" w:rsidRDefault="00295917" w:rsidP="0029591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Enhanced performance and scalability by integrating existing apps with Redux for state management that helped in optimizing workflows and reducing the loading time for various components</w:t>
      </w:r>
    </w:p>
    <w:p w14:paraId="378C196B" w14:textId="77777777" w:rsidR="00295917" w:rsidRDefault="00295917" w:rsidP="0029591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UI/UX changes using modern development techniques that helped in ensuring high stability and friendly UIs on all browsers and environments</w:t>
      </w:r>
    </w:p>
    <w:p w14:paraId="14B7DF96" w14:textId="1564D097" w:rsidR="00295917" w:rsidRDefault="00295917" w:rsidP="00295917">
      <w:pPr>
        <w:pStyle w:val="ListBullet"/>
        <w:numPr>
          <w:ilvl w:val="0"/>
          <w:numId w:val="4"/>
        </w:numPr>
        <w:rPr>
          <w:sz w:val="20"/>
          <w:szCs w:val="20"/>
        </w:rPr>
      </w:pPr>
      <w:r w:rsidRPr="00142BA2">
        <w:rPr>
          <w:sz w:val="20"/>
          <w:szCs w:val="20"/>
        </w:rPr>
        <w:t>Develop</w:t>
      </w:r>
      <w:r w:rsidR="00356FC5">
        <w:rPr>
          <w:sz w:val="20"/>
          <w:szCs w:val="20"/>
        </w:rPr>
        <w:t>ed</w:t>
      </w:r>
      <w:r w:rsidRPr="00142BA2">
        <w:rPr>
          <w:sz w:val="20"/>
          <w:szCs w:val="20"/>
        </w:rPr>
        <w:t xml:space="preserve"> and deploy</w:t>
      </w:r>
      <w:r w:rsidR="00356FC5">
        <w:rPr>
          <w:sz w:val="20"/>
          <w:szCs w:val="20"/>
        </w:rPr>
        <w:t>ed</w:t>
      </w:r>
      <w:r w:rsidRPr="00142BA2">
        <w:rPr>
          <w:sz w:val="20"/>
          <w:szCs w:val="20"/>
        </w:rPr>
        <w:t xml:space="preserve"> data integration solutions using web service APIs, implementing technical solutions that address</w:t>
      </w:r>
      <w:r w:rsidR="001F48CE">
        <w:rPr>
          <w:sz w:val="20"/>
          <w:szCs w:val="20"/>
        </w:rPr>
        <w:t>ed</w:t>
      </w:r>
      <w:r w:rsidRPr="00142BA2">
        <w:rPr>
          <w:sz w:val="20"/>
          <w:szCs w:val="20"/>
        </w:rPr>
        <w:t xml:space="preserve"> business problems in a highly scalable and secure environment</w:t>
      </w:r>
    </w:p>
    <w:p w14:paraId="6D093C6E" w14:textId="78E48391" w:rsidR="00295917" w:rsidRPr="00622076" w:rsidRDefault="00295917" w:rsidP="0029591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troubleshooting and debugging operations, generating and implementing solutions for various projects that were organized using SCRUM </w:t>
      </w:r>
      <w:r w:rsidR="00012BF7">
        <w:rPr>
          <w:sz w:val="20"/>
          <w:szCs w:val="20"/>
        </w:rPr>
        <w:t>principles and best Agile practices</w:t>
      </w:r>
    </w:p>
    <w:p w14:paraId="166037FB" w14:textId="7F5B7C0C" w:rsidR="00295917" w:rsidRPr="000234A6" w:rsidRDefault="00295917" w:rsidP="0029591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Successfully collaborated with stakeholders and clients, gathering requirements and proposing solutions that were quickly adopted and put into practice, generating expected results</w:t>
      </w:r>
      <w:r w:rsidR="00DE1F48">
        <w:rPr>
          <w:sz w:val="20"/>
          <w:szCs w:val="20"/>
        </w:rPr>
        <w:t xml:space="preserve"> in a short time</w:t>
      </w:r>
    </w:p>
    <w:p w14:paraId="6A942463" w14:textId="139C860E" w:rsidR="00C74698" w:rsidRPr="00DB7FC8" w:rsidRDefault="003210A0" w:rsidP="0081290A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JUNE 2016 – JANUARY 2020</w:t>
      </w:r>
    </w:p>
    <w:p w14:paraId="5044D4E3" w14:textId="6BB633D2" w:rsidR="00C74698" w:rsidRDefault="0086171C" w:rsidP="00C746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Freelancing</w:t>
      </w:r>
      <w:r w:rsidR="00C74698">
        <w:rPr>
          <w:sz w:val="22"/>
          <w:szCs w:val="20"/>
        </w:rPr>
        <w:t xml:space="preserve"> </w:t>
      </w:r>
      <w:r w:rsidR="00C74698" w:rsidRPr="00DB7FC8">
        <w:rPr>
          <w:sz w:val="22"/>
          <w:szCs w:val="20"/>
        </w:rPr>
        <w:t xml:space="preserve">/ </w:t>
      </w:r>
      <w:r w:rsidR="003210A0">
        <w:rPr>
          <w:color w:val="595959" w:themeColor="text1" w:themeTint="A6"/>
          <w:sz w:val="22"/>
          <w:szCs w:val="20"/>
        </w:rPr>
        <w:t>We</w:t>
      </w:r>
      <w:r w:rsidR="00DD7884">
        <w:rPr>
          <w:color w:val="595959" w:themeColor="text1" w:themeTint="A6"/>
          <w:sz w:val="22"/>
          <w:szCs w:val="20"/>
        </w:rPr>
        <w:t>b</w:t>
      </w:r>
      <w:r w:rsidR="003210A0">
        <w:rPr>
          <w:color w:val="595959" w:themeColor="text1" w:themeTint="A6"/>
          <w:sz w:val="22"/>
          <w:szCs w:val="20"/>
        </w:rPr>
        <w:t xml:space="preserve"> Code </w:t>
      </w:r>
      <w:proofErr w:type="gramStart"/>
      <w:r w:rsidR="003210A0">
        <w:rPr>
          <w:color w:val="595959" w:themeColor="text1" w:themeTint="A6"/>
          <w:sz w:val="22"/>
          <w:szCs w:val="20"/>
        </w:rPr>
        <w:t>With</w:t>
      </w:r>
      <w:proofErr w:type="gramEnd"/>
      <w:r w:rsidR="003210A0">
        <w:rPr>
          <w:color w:val="595959" w:themeColor="text1" w:themeTint="A6"/>
          <w:sz w:val="22"/>
          <w:szCs w:val="20"/>
        </w:rPr>
        <w:t xml:space="preserve"> Clarity, Charlotte, NC</w:t>
      </w:r>
    </w:p>
    <w:p w14:paraId="1B175E94" w14:textId="61236E8D" w:rsidR="00C74698" w:rsidRDefault="00FC359F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Developed full-stack applications building each project from ground zero to completion, focused on UI/UX changes that ensured a high level of user engagement and experience</w:t>
      </w:r>
    </w:p>
    <w:p w14:paraId="1F61A429" w14:textId="71DDDE3F" w:rsidR="00FC359F" w:rsidRDefault="000C5F80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Built mobile and web applications using React</w:t>
      </w:r>
      <w:r w:rsidR="00754FE7">
        <w:rPr>
          <w:sz w:val="20"/>
          <w:szCs w:val="20"/>
        </w:rPr>
        <w:t>.js</w:t>
      </w:r>
      <w:r>
        <w:rPr>
          <w:sz w:val="20"/>
          <w:szCs w:val="20"/>
        </w:rPr>
        <w:t xml:space="preserve"> and React Native, implementing complex features that optimized workflows and operations in a highly scalable and secure environment</w:t>
      </w:r>
    </w:p>
    <w:p w14:paraId="2222F095" w14:textId="063A1CE8" w:rsidR="000C5F80" w:rsidRDefault="000C5F80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implemented highly scalable RESTful APIs using Express, MongoDB, and Node.js, </w:t>
      </w:r>
      <w:r w:rsidR="007529F5">
        <w:rPr>
          <w:sz w:val="20"/>
          <w:szCs w:val="20"/>
        </w:rPr>
        <w:t>creating paramet</w:t>
      </w:r>
      <w:r w:rsidR="0098407C">
        <w:rPr>
          <w:sz w:val="20"/>
          <w:szCs w:val="20"/>
        </w:rPr>
        <w:t>e</w:t>
      </w:r>
      <w:r w:rsidR="007529F5">
        <w:rPr>
          <w:sz w:val="20"/>
          <w:szCs w:val="20"/>
        </w:rPr>
        <w:t>rized endpoints available through secure channels</w:t>
      </w:r>
    </w:p>
    <w:p w14:paraId="76A17552" w14:textId="51713469" w:rsidR="004A1B69" w:rsidRDefault="004C633C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Built, managed, and monitored</w:t>
      </w:r>
      <w:r w:rsidR="00F5562D">
        <w:rPr>
          <w:sz w:val="20"/>
          <w:szCs w:val="20"/>
        </w:rPr>
        <w:t xml:space="preserve"> cloud-based infrastructures using AWS tools that helped in delivering the required performance, security, and availability requirements</w:t>
      </w:r>
    </w:p>
    <w:p w14:paraId="69978A68" w14:textId="15C45795" w:rsidR="00F5562D" w:rsidRDefault="00A10BC8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F23417">
        <w:rPr>
          <w:sz w:val="20"/>
          <w:szCs w:val="20"/>
        </w:rPr>
        <w:t>d</w:t>
      </w:r>
      <w:r>
        <w:rPr>
          <w:sz w:val="20"/>
          <w:szCs w:val="20"/>
        </w:rPr>
        <w:t xml:space="preserve"> database schema</w:t>
      </w:r>
      <w:r w:rsidR="00F23417">
        <w:rPr>
          <w:sz w:val="20"/>
          <w:szCs w:val="20"/>
        </w:rPr>
        <w:t>s</w:t>
      </w:r>
      <w:r>
        <w:rPr>
          <w:sz w:val="20"/>
          <w:szCs w:val="20"/>
        </w:rPr>
        <w:t xml:space="preserve"> and various objects, writing SQL scripts which include object validation, exception handling, and transactions</w:t>
      </w:r>
      <w:r w:rsidR="00B16409">
        <w:rPr>
          <w:sz w:val="20"/>
          <w:szCs w:val="20"/>
        </w:rPr>
        <w:t>,</w:t>
      </w:r>
      <w:r>
        <w:rPr>
          <w:sz w:val="20"/>
          <w:szCs w:val="20"/>
        </w:rPr>
        <w:t xml:space="preserve"> facilitat</w:t>
      </w:r>
      <w:r w:rsidR="00B16409">
        <w:rPr>
          <w:sz w:val="20"/>
          <w:szCs w:val="20"/>
        </w:rPr>
        <w:t>ing</w:t>
      </w:r>
      <w:r>
        <w:rPr>
          <w:sz w:val="20"/>
          <w:szCs w:val="20"/>
        </w:rPr>
        <w:t xml:space="preserve"> functionality in different modules</w:t>
      </w:r>
    </w:p>
    <w:p w14:paraId="0486F047" w14:textId="77AC1D42" w:rsidR="00A10BC8" w:rsidRDefault="00CF39BE" w:rsidP="00A005C5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Analyze</w:t>
      </w:r>
      <w:r w:rsidR="00EF2815">
        <w:rPr>
          <w:sz w:val="20"/>
          <w:szCs w:val="20"/>
        </w:rPr>
        <w:t>d</w:t>
      </w:r>
      <w:r>
        <w:rPr>
          <w:sz w:val="20"/>
          <w:szCs w:val="20"/>
        </w:rPr>
        <w:t xml:space="preserve"> business and technical requirements, successfully collaborating with various teams and departments to generate and implement solutions that perform</w:t>
      </w:r>
    </w:p>
    <w:p w14:paraId="5D02AC7D" w14:textId="69EEBCBF" w:rsidR="00C445F3" w:rsidRDefault="00C445F3" w:rsidP="00867D72">
      <w:pPr>
        <w:pStyle w:val="Heading1"/>
        <w:spacing w:before="12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35FA865F" w14:textId="1382F280" w:rsidR="00027D1F" w:rsidRPr="00965B42" w:rsidRDefault="00333457" w:rsidP="00027D1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2017</w:t>
      </w:r>
    </w:p>
    <w:p w14:paraId="1F4CAACB" w14:textId="7DD55616" w:rsidR="003976C2" w:rsidRPr="002C57E4" w:rsidRDefault="00E75ADE" w:rsidP="002C57E4">
      <w:pPr>
        <w:pStyle w:val="Heading2"/>
        <w:contextualSpacing w:val="0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20"/>
        </w:rPr>
      </w:pPr>
      <w:r w:rsidRPr="00E75ADE">
        <w:rPr>
          <w:sz w:val="22"/>
          <w:szCs w:val="20"/>
        </w:rPr>
        <w:t xml:space="preserve">Associate of Arts: General Education </w:t>
      </w:r>
      <w:r w:rsidR="00027D1F" w:rsidRPr="00965B42">
        <w:rPr>
          <w:sz w:val="22"/>
          <w:szCs w:val="20"/>
        </w:rPr>
        <w:t xml:space="preserve">/ </w:t>
      </w:r>
      <w:r w:rsidR="00A26A29" w:rsidRPr="00A26A29">
        <w:rPr>
          <w:color w:val="595959" w:themeColor="text1" w:themeTint="A6"/>
          <w:sz w:val="22"/>
          <w:szCs w:val="20"/>
        </w:rPr>
        <w:t>Asheville Buncombe Technical Community College</w:t>
      </w:r>
      <w:r w:rsidR="006818CD">
        <w:rPr>
          <w:color w:val="595959" w:themeColor="text1" w:themeTint="A6"/>
          <w:sz w:val="22"/>
          <w:szCs w:val="20"/>
        </w:rPr>
        <w:t xml:space="preserve">, </w:t>
      </w:r>
      <w:r w:rsidR="00A26A29" w:rsidRPr="00A26A29">
        <w:rPr>
          <w:color w:val="595959" w:themeColor="text1" w:themeTint="A6"/>
          <w:sz w:val="22"/>
          <w:szCs w:val="20"/>
        </w:rPr>
        <w:t>Asheville, NC</w:t>
      </w:r>
    </w:p>
    <w:sectPr w:rsidR="003976C2" w:rsidRPr="002C57E4" w:rsidSect="00A03B65">
      <w:footerReference w:type="default" r:id="rId12"/>
      <w:pgSz w:w="12240" w:h="15840" w:code="1"/>
      <w:pgMar w:top="340" w:right="454" w:bottom="340" w:left="45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AE5BF" w14:textId="77777777" w:rsidR="004915CA" w:rsidRDefault="004915CA" w:rsidP="00725803">
      <w:pPr>
        <w:spacing w:after="0"/>
      </w:pPr>
      <w:r>
        <w:separator/>
      </w:r>
    </w:p>
  </w:endnote>
  <w:endnote w:type="continuationSeparator" w:id="0">
    <w:p w14:paraId="03BD40AA" w14:textId="77777777" w:rsidR="004915CA" w:rsidRDefault="004915C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751C" w14:textId="77777777" w:rsidR="004915CA" w:rsidRDefault="004915CA" w:rsidP="00725803">
      <w:pPr>
        <w:spacing w:after="0"/>
      </w:pPr>
      <w:r>
        <w:separator/>
      </w:r>
    </w:p>
  </w:footnote>
  <w:footnote w:type="continuationSeparator" w:id="0">
    <w:p w14:paraId="7A9585FB" w14:textId="77777777" w:rsidR="004915CA" w:rsidRDefault="004915C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59A3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CF"/>
    <w:rsid w:val="0000031B"/>
    <w:rsid w:val="000006B1"/>
    <w:rsid w:val="00000759"/>
    <w:rsid w:val="0000185B"/>
    <w:rsid w:val="00001A70"/>
    <w:rsid w:val="00001F0F"/>
    <w:rsid w:val="00001FEC"/>
    <w:rsid w:val="00002923"/>
    <w:rsid w:val="0000359D"/>
    <w:rsid w:val="000035B8"/>
    <w:rsid w:val="00004233"/>
    <w:rsid w:val="00004F6E"/>
    <w:rsid w:val="0000641D"/>
    <w:rsid w:val="0000683B"/>
    <w:rsid w:val="00006F35"/>
    <w:rsid w:val="000071FF"/>
    <w:rsid w:val="00010AA5"/>
    <w:rsid w:val="000111F7"/>
    <w:rsid w:val="00011D1B"/>
    <w:rsid w:val="0001253E"/>
    <w:rsid w:val="00012BF7"/>
    <w:rsid w:val="000130C9"/>
    <w:rsid w:val="00013761"/>
    <w:rsid w:val="00015B67"/>
    <w:rsid w:val="00015C8D"/>
    <w:rsid w:val="000160CE"/>
    <w:rsid w:val="00016D88"/>
    <w:rsid w:val="0001704B"/>
    <w:rsid w:val="00017578"/>
    <w:rsid w:val="0001764C"/>
    <w:rsid w:val="00017D5D"/>
    <w:rsid w:val="00020130"/>
    <w:rsid w:val="00020AD7"/>
    <w:rsid w:val="00021A48"/>
    <w:rsid w:val="00021BE5"/>
    <w:rsid w:val="00022BFC"/>
    <w:rsid w:val="00022DA6"/>
    <w:rsid w:val="00023003"/>
    <w:rsid w:val="000230AB"/>
    <w:rsid w:val="00023127"/>
    <w:rsid w:val="000234A6"/>
    <w:rsid w:val="00023E0E"/>
    <w:rsid w:val="000249AE"/>
    <w:rsid w:val="00024F3E"/>
    <w:rsid w:val="00024F9F"/>
    <w:rsid w:val="00024FB2"/>
    <w:rsid w:val="000254D7"/>
    <w:rsid w:val="00025579"/>
    <w:rsid w:val="00025766"/>
    <w:rsid w:val="00025E77"/>
    <w:rsid w:val="00025FF9"/>
    <w:rsid w:val="00027312"/>
    <w:rsid w:val="00027D1F"/>
    <w:rsid w:val="00027E13"/>
    <w:rsid w:val="00027E4F"/>
    <w:rsid w:val="00030F8F"/>
    <w:rsid w:val="000310AD"/>
    <w:rsid w:val="000326BD"/>
    <w:rsid w:val="00032957"/>
    <w:rsid w:val="00033B4B"/>
    <w:rsid w:val="000341C1"/>
    <w:rsid w:val="00034A96"/>
    <w:rsid w:val="0003603B"/>
    <w:rsid w:val="00036268"/>
    <w:rsid w:val="000370D1"/>
    <w:rsid w:val="00037D76"/>
    <w:rsid w:val="0004070E"/>
    <w:rsid w:val="00040837"/>
    <w:rsid w:val="00041CCC"/>
    <w:rsid w:val="00042EB8"/>
    <w:rsid w:val="00043E3A"/>
    <w:rsid w:val="000441B4"/>
    <w:rsid w:val="000450CC"/>
    <w:rsid w:val="000452CC"/>
    <w:rsid w:val="00045628"/>
    <w:rsid w:val="00045979"/>
    <w:rsid w:val="00045D1D"/>
    <w:rsid w:val="00046820"/>
    <w:rsid w:val="000472F3"/>
    <w:rsid w:val="00047A07"/>
    <w:rsid w:val="00047A97"/>
    <w:rsid w:val="00050020"/>
    <w:rsid w:val="00050AB9"/>
    <w:rsid w:val="00051126"/>
    <w:rsid w:val="000511F2"/>
    <w:rsid w:val="00051F2B"/>
    <w:rsid w:val="0005265A"/>
    <w:rsid w:val="000527D8"/>
    <w:rsid w:val="000529EB"/>
    <w:rsid w:val="00052FA6"/>
    <w:rsid w:val="00053C66"/>
    <w:rsid w:val="00053D19"/>
    <w:rsid w:val="00054E5F"/>
    <w:rsid w:val="00054E73"/>
    <w:rsid w:val="00055D41"/>
    <w:rsid w:val="00055FB9"/>
    <w:rsid w:val="000563DC"/>
    <w:rsid w:val="000564F8"/>
    <w:rsid w:val="00060F7F"/>
    <w:rsid w:val="000610F6"/>
    <w:rsid w:val="00061FF0"/>
    <w:rsid w:val="00062314"/>
    <w:rsid w:val="00063031"/>
    <w:rsid w:val="000630E6"/>
    <w:rsid w:val="00064456"/>
    <w:rsid w:val="000645F2"/>
    <w:rsid w:val="00064E6E"/>
    <w:rsid w:val="00065756"/>
    <w:rsid w:val="00065876"/>
    <w:rsid w:val="0006589F"/>
    <w:rsid w:val="00065B28"/>
    <w:rsid w:val="00065B96"/>
    <w:rsid w:val="0006701B"/>
    <w:rsid w:val="000675F0"/>
    <w:rsid w:val="0006783C"/>
    <w:rsid w:val="00067903"/>
    <w:rsid w:val="00067A97"/>
    <w:rsid w:val="00067B66"/>
    <w:rsid w:val="000712D4"/>
    <w:rsid w:val="0007158A"/>
    <w:rsid w:val="00071910"/>
    <w:rsid w:val="00071B6E"/>
    <w:rsid w:val="000728AC"/>
    <w:rsid w:val="000728CA"/>
    <w:rsid w:val="00073554"/>
    <w:rsid w:val="00074CB1"/>
    <w:rsid w:val="00074D6D"/>
    <w:rsid w:val="000750F4"/>
    <w:rsid w:val="000756C8"/>
    <w:rsid w:val="000757E9"/>
    <w:rsid w:val="00075EA7"/>
    <w:rsid w:val="00076AFE"/>
    <w:rsid w:val="00076BB4"/>
    <w:rsid w:val="00076DAD"/>
    <w:rsid w:val="00076F2A"/>
    <w:rsid w:val="000800BA"/>
    <w:rsid w:val="000802B7"/>
    <w:rsid w:val="00080446"/>
    <w:rsid w:val="000806ED"/>
    <w:rsid w:val="00080CC7"/>
    <w:rsid w:val="000812D0"/>
    <w:rsid w:val="00081BEC"/>
    <w:rsid w:val="0008210B"/>
    <w:rsid w:val="000821A6"/>
    <w:rsid w:val="00082F03"/>
    <w:rsid w:val="000835A0"/>
    <w:rsid w:val="0008381D"/>
    <w:rsid w:val="000842F6"/>
    <w:rsid w:val="000843D9"/>
    <w:rsid w:val="00085263"/>
    <w:rsid w:val="0008557F"/>
    <w:rsid w:val="0008580D"/>
    <w:rsid w:val="00086833"/>
    <w:rsid w:val="000872CD"/>
    <w:rsid w:val="00087735"/>
    <w:rsid w:val="0008795B"/>
    <w:rsid w:val="00087F62"/>
    <w:rsid w:val="000906C1"/>
    <w:rsid w:val="0009137F"/>
    <w:rsid w:val="00091449"/>
    <w:rsid w:val="00091D62"/>
    <w:rsid w:val="000924AB"/>
    <w:rsid w:val="00093034"/>
    <w:rsid w:val="0009347D"/>
    <w:rsid w:val="000934A2"/>
    <w:rsid w:val="0009504F"/>
    <w:rsid w:val="000958B0"/>
    <w:rsid w:val="00096CBC"/>
    <w:rsid w:val="000A0F8E"/>
    <w:rsid w:val="000A12D8"/>
    <w:rsid w:val="000A15B0"/>
    <w:rsid w:val="000A18F6"/>
    <w:rsid w:val="000A1D7F"/>
    <w:rsid w:val="000A2036"/>
    <w:rsid w:val="000A220A"/>
    <w:rsid w:val="000A241B"/>
    <w:rsid w:val="000A348A"/>
    <w:rsid w:val="000A34C6"/>
    <w:rsid w:val="000A383B"/>
    <w:rsid w:val="000A3B3D"/>
    <w:rsid w:val="000A4FF2"/>
    <w:rsid w:val="000A504F"/>
    <w:rsid w:val="000A5DE7"/>
    <w:rsid w:val="000A6AFE"/>
    <w:rsid w:val="000A6B84"/>
    <w:rsid w:val="000A75B1"/>
    <w:rsid w:val="000B0509"/>
    <w:rsid w:val="000B0517"/>
    <w:rsid w:val="000B1336"/>
    <w:rsid w:val="000B137E"/>
    <w:rsid w:val="000B230D"/>
    <w:rsid w:val="000B2414"/>
    <w:rsid w:val="000B256B"/>
    <w:rsid w:val="000B2C88"/>
    <w:rsid w:val="000B39D3"/>
    <w:rsid w:val="000B4B42"/>
    <w:rsid w:val="000B4E90"/>
    <w:rsid w:val="000B791C"/>
    <w:rsid w:val="000C0BA9"/>
    <w:rsid w:val="000C0E3E"/>
    <w:rsid w:val="000C0F52"/>
    <w:rsid w:val="000C1828"/>
    <w:rsid w:val="000C230F"/>
    <w:rsid w:val="000C2D42"/>
    <w:rsid w:val="000C2F36"/>
    <w:rsid w:val="000C3370"/>
    <w:rsid w:val="000C4AD7"/>
    <w:rsid w:val="000C4C6F"/>
    <w:rsid w:val="000C4FE3"/>
    <w:rsid w:val="000C5F80"/>
    <w:rsid w:val="000C6C5A"/>
    <w:rsid w:val="000C72A6"/>
    <w:rsid w:val="000C7381"/>
    <w:rsid w:val="000C75C2"/>
    <w:rsid w:val="000C7FEF"/>
    <w:rsid w:val="000D11E1"/>
    <w:rsid w:val="000D1224"/>
    <w:rsid w:val="000D2139"/>
    <w:rsid w:val="000D2B82"/>
    <w:rsid w:val="000D3EFC"/>
    <w:rsid w:val="000D4251"/>
    <w:rsid w:val="000D4E25"/>
    <w:rsid w:val="000D6A74"/>
    <w:rsid w:val="000D6E78"/>
    <w:rsid w:val="000D78E1"/>
    <w:rsid w:val="000D7B70"/>
    <w:rsid w:val="000D7EB0"/>
    <w:rsid w:val="000E01AA"/>
    <w:rsid w:val="000E034C"/>
    <w:rsid w:val="000E0456"/>
    <w:rsid w:val="000E0B72"/>
    <w:rsid w:val="000E114C"/>
    <w:rsid w:val="000E15CB"/>
    <w:rsid w:val="000E1783"/>
    <w:rsid w:val="000E19DD"/>
    <w:rsid w:val="000E1DFF"/>
    <w:rsid w:val="000E21C2"/>
    <w:rsid w:val="000E288A"/>
    <w:rsid w:val="000E3443"/>
    <w:rsid w:val="000E3468"/>
    <w:rsid w:val="000E3550"/>
    <w:rsid w:val="000E3654"/>
    <w:rsid w:val="000E4B9A"/>
    <w:rsid w:val="000E4F6B"/>
    <w:rsid w:val="000E5209"/>
    <w:rsid w:val="000E70FA"/>
    <w:rsid w:val="000E74DB"/>
    <w:rsid w:val="000E778A"/>
    <w:rsid w:val="000E7B49"/>
    <w:rsid w:val="000F01A5"/>
    <w:rsid w:val="000F12D7"/>
    <w:rsid w:val="000F1812"/>
    <w:rsid w:val="000F2051"/>
    <w:rsid w:val="000F225E"/>
    <w:rsid w:val="000F2514"/>
    <w:rsid w:val="000F2CCB"/>
    <w:rsid w:val="000F2E58"/>
    <w:rsid w:val="000F37AB"/>
    <w:rsid w:val="000F3EC0"/>
    <w:rsid w:val="000F5209"/>
    <w:rsid w:val="000F5CCD"/>
    <w:rsid w:val="000F5D61"/>
    <w:rsid w:val="000F660A"/>
    <w:rsid w:val="000F66B7"/>
    <w:rsid w:val="000F69F0"/>
    <w:rsid w:val="000F6AC9"/>
    <w:rsid w:val="000F7EED"/>
    <w:rsid w:val="001006EF"/>
    <w:rsid w:val="00100AC2"/>
    <w:rsid w:val="001011E3"/>
    <w:rsid w:val="00101231"/>
    <w:rsid w:val="001023C1"/>
    <w:rsid w:val="00102921"/>
    <w:rsid w:val="00103178"/>
    <w:rsid w:val="00103DCF"/>
    <w:rsid w:val="0010457A"/>
    <w:rsid w:val="00105FA3"/>
    <w:rsid w:val="001061CB"/>
    <w:rsid w:val="001069F5"/>
    <w:rsid w:val="001103FC"/>
    <w:rsid w:val="00110402"/>
    <w:rsid w:val="00110BF3"/>
    <w:rsid w:val="00110E3F"/>
    <w:rsid w:val="0011281D"/>
    <w:rsid w:val="00113572"/>
    <w:rsid w:val="001137CC"/>
    <w:rsid w:val="00113BC2"/>
    <w:rsid w:val="00113FCD"/>
    <w:rsid w:val="00114AF2"/>
    <w:rsid w:val="00114BA5"/>
    <w:rsid w:val="00114EFB"/>
    <w:rsid w:val="00115AC6"/>
    <w:rsid w:val="00116125"/>
    <w:rsid w:val="0011619F"/>
    <w:rsid w:val="0011656C"/>
    <w:rsid w:val="00116743"/>
    <w:rsid w:val="001173C2"/>
    <w:rsid w:val="00117646"/>
    <w:rsid w:val="001201C4"/>
    <w:rsid w:val="001203D5"/>
    <w:rsid w:val="0012049A"/>
    <w:rsid w:val="0012070A"/>
    <w:rsid w:val="0012080D"/>
    <w:rsid w:val="001209B0"/>
    <w:rsid w:val="00121DA8"/>
    <w:rsid w:val="00122193"/>
    <w:rsid w:val="00122A43"/>
    <w:rsid w:val="00122FEA"/>
    <w:rsid w:val="00123B7F"/>
    <w:rsid w:val="001243A6"/>
    <w:rsid w:val="001244B2"/>
    <w:rsid w:val="00124B5A"/>
    <w:rsid w:val="0012536E"/>
    <w:rsid w:val="00125F7A"/>
    <w:rsid w:val="00126882"/>
    <w:rsid w:val="00126AE6"/>
    <w:rsid w:val="00130688"/>
    <w:rsid w:val="00130B79"/>
    <w:rsid w:val="0013119B"/>
    <w:rsid w:val="001316E1"/>
    <w:rsid w:val="001335C0"/>
    <w:rsid w:val="00133AAB"/>
    <w:rsid w:val="001340C2"/>
    <w:rsid w:val="00134A20"/>
    <w:rsid w:val="00134FC9"/>
    <w:rsid w:val="00135225"/>
    <w:rsid w:val="00135295"/>
    <w:rsid w:val="00135A5B"/>
    <w:rsid w:val="00135D34"/>
    <w:rsid w:val="001360A9"/>
    <w:rsid w:val="0013614E"/>
    <w:rsid w:val="0013677D"/>
    <w:rsid w:val="00137256"/>
    <w:rsid w:val="001376E3"/>
    <w:rsid w:val="00137D15"/>
    <w:rsid w:val="00137DB9"/>
    <w:rsid w:val="00137F1D"/>
    <w:rsid w:val="00140018"/>
    <w:rsid w:val="001403CC"/>
    <w:rsid w:val="001416E5"/>
    <w:rsid w:val="00141B96"/>
    <w:rsid w:val="00142BA2"/>
    <w:rsid w:val="00142C02"/>
    <w:rsid w:val="00142F1F"/>
    <w:rsid w:val="0014366E"/>
    <w:rsid w:val="0014501F"/>
    <w:rsid w:val="00145B2F"/>
    <w:rsid w:val="0014633A"/>
    <w:rsid w:val="00146604"/>
    <w:rsid w:val="001471F7"/>
    <w:rsid w:val="001472EC"/>
    <w:rsid w:val="001478EB"/>
    <w:rsid w:val="00147D08"/>
    <w:rsid w:val="001506E1"/>
    <w:rsid w:val="00150BDB"/>
    <w:rsid w:val="001515C3"/>
    <w:rsid w:val="00151898"/>
    <w:rsid w:val="001521A0"/>
    <w:rsid w:val="001524D0"/>
    <w:rsid w:val="0015275E"/>
    <w:rsid w:val="00152C36"/>
    <w:rsid w:val="0015424F"/>
    <w:rsid w:val="001548E2"/>
    <w:rsid w:val="00154AD1"/>
    <w:rsid w:val="0015596B"/>
    <w:rsid w:val="00155A14"/>
    <w:rsid w:val="00155EBE"/>
    <w:rsid w:val="001562AE"/>
    <w:rsid w:val="00156C62"/>
    <w:rsid w:val="00156C98"/>
    <w:rsid w:val="00157066"/>
    <w:rsid w:val="00157D20"/>
    <w:rsid w:val="00157EE3"/>
    <w:rsid w:val="00160060"/>
    <w:rsid w:val="00160839"/>
    <w:rsid w:val="00161704"/>
    <w:rsid w:val="00161B3D"/>
    <w:rsid w:val="00163343"/>
    <w:rsid w:val="00163521"/>
    <w:rsid w:val="0016389C"/>
    <w:rsid w:val="00163910"/>
    <w:rsid w:val="00163BB1"/>
    <w:rsid w:val="00163E9E"/>
    <w:rsid w:val="00163FB8"/>
    <w:rsid w:val="001644F7"/>
    <w:rsid w:val="00166F6A"/>
    <w:rsid w:val="0016771A"/>
    <w:rsid w:val="00167A81"/>
    <w:rsid w:val="00167E2B"/>
    <w:rsid w:val="00167E5E"/>
    <w:rsid w:val="001705CE"/>
    <w:rsid w:val="001705E2"/>
    <w:rsid w:val="0017062A"/>
    <w:rsid w:val="001709E0"/>
    <w:rsid w:val="001712DD"/>
    <w:rsid w:val="0017145F"/>
    <w:rsid w:val="00171610"/>
    <w:rsid w:val="00171A4C"/>
    <w:rsid w:val="00171BF2"/>
    <w:rsid w:val="001721C0"/>
    <w:rsid w:val="001721EA"/>
    <w:rsid w:val="00172305"/>
    <w:rsid w:val="00172642"/>
    <w:rsid w:val="00172888"/>
    <w:rsid w:val="00172A69"/>
    <w:rsid w:val="001730A1"/>
    <w:rsid w:val="00173D80"/>
    <w:rsid w:val="00175DBA"/>
    <w:rsid w:val="001761E0"/>
    <w:rsid w:val="00176ABD"/>
    <w:rsid w:val="00177963"/>
    <w:rsid w:val="001806FF"/>
    <w:rsid w:val="0018076C"/>
    <w:rsid w:val="00180913"/>
    <w:rsid w:val="00180ED8"/>
    <w:rsid w:val="00180F61"/>
    <w:rsid w:val="00181869"/>
    <w:rsid w:val="00181CB5"/>
    <w:rsid w:val="001842C5"/>
    <w:rsid w:val="00185AE3"/>
    <w:rsid w:val="00186431"/>
    <w:rsid w:val="0018668D"/>
    <w:rsid w:val="00186D18"/>
    <w:rsid w:val="00186D2E"/>
    <w:rsid w:val="001874B5"/>
    <w:rsid w:val="0018789F"/>
    <w:rsid w:val="00187E7E"/>
    <w:rsid w:val="001907BF"/>
    <w:rsid w:val="001908E4"/>
    <w:rsid w:val="001909D1"/>
    <w:rsid w:val="00190D68"/>
    <w:rsid w:val="00190D89"/>
    <w:rsid w:val="00190E82"/>
    <w:rsid w:val="00191E99"/>
    <w:rsid w:val="001932FF"/>
    <w:rsid w:val="001934B0"/>
    <w:rsid w:val="00193723"/>
    <w:rsid w:val="00193EB8"/>
    <w:rsid w:val="0019411C"/>
    <w:rsid w:val="001943E9"/>
    <w:rsid w:val="00194F5F"/>
    <w:rsid w:val="00195716"/>
    <w:rsid w:val="00195D61"/>
    <w:rsid w:val="001962DB"/>
    <w:rsid w:val="0019647D"/>
    <w:rsid w:val="00196A22"/>
    <w:rsid w:val="001972C7"/>
    <w:rsid w:val="00197C5C"/>
    <w:rsid w:val="00197CBB"/>
    <w:rsid w:val="001A0B0C"/>
    <w:rsid w:val="001A0F2E"/>
    <w:rsid w:val="001A11FB"/>
    <w:rsid w:val="001A12F8"/>
    <w:rsid w:val="001A1842"/>
    <w:rsid w:val="001A1B7D"/>
    <w:rsid w:val="001A1C59"/>
    <w:rsid w:val="001A1F74"/>
    <w:rsid w:val="001A478F"/>
    <w:rsid w:val="001A4AF6"/>
    <w:rsid w:val="001A4D31"/>
    <w:rsid w:val="001A4ED8"/>
    <w:rsid w:val="001A563D"/>
    <w:rsid w:val="001A65B1"/>
    <w:rsid w:val="001A6B1C"/>
    <w:rsid w:val="001A6B8C"/>
    <w:rsid w:val="001A6FE1"/>
    <w:rsid w:val="001B0884"/>
    <w:rsid w:val="001B0955"/>
    <w:rsid w:val="001B1220"/>
    <w:rsid w:val="001B27FE"/>
    <w:rsid w:val="001B2831"/>
    <w:rsid w:val="001B292D"/>
    <w:rsid w:val="001B4C0D"/>
    <w:rsid w:val="001B5532"/>
    <w:rsid w:val="001B635B"/>
    <w:rsid w:val="001B6514"/>
    <w:rsid w:val="001B6A18"/>
    <w:rsid w:val="001B79A7"/>
    <w:rsid w:val="001C0389"/>
    <w:rsid w:val="001C08D2"/>
    <w:rsid w:val="001C1420"/>
    <w:rsid w:val="001C19D0"/>
    <w:rsid w:val="001C25E3"/>
    <w:rsid w:val="001C2FD9"/>
    <w:rsid w:val="001C3703"/>
    <w:rsid w:val="001C414A"/>
    <w:rsid w:val="001C45FA"/>
    <w:rsid w:val="001C48C3"/>
    <w:rsid w:val="001C5D84"/>
    <w:rsid w:val="001C6566"/>
    <w:rsid w:val="001C6677"/>
    <w:rsid w:val="001C7748"/>
    <w:rsid w:val="001C7FAD"/>
    <w:rsid w:val="001D0C88"/>
    <w:rsid w:val="001D0CF8"/>
    <w:rsid w:val="001D1AB6"/>
    <w:rsid w:val="001D2427"/>
    <w:rsid w:val="001D24BB"/>
    <w:rsid w:val="001D24C5"/>
    <w:rsid w:val="001D2623"/>
    <w:rsid w:val="001D318F"/>
    <w:rsid w:val="001D39D3"/>
    <w:rsid w:val="001D41CD"/>
    <w:rsid w:val="001D45C7"/>
    <w:rsid w:val="001D4874"/>
    <w:rsid w:val="001D4AB2"/>
    <w:rsid w:val="001D4D70"/>
    <w:rsid w:val="001D4DA4"/>
    <w:rsid w:val="001D4EA4"/>
    <w:rsid w:val="001D51E7"/>
    <w:rsid w:val="001D64C5"/>
    <w:rsid w:val="001D6DB6"/>
    <w:rsid w:val="001D6EB4"/>
    <w:rsid w:val="001E0095"/>
    <w:rsid w:val="001E1687"/>
    <w:rsid w:val="001E1774"/>
    <w:rsid w:val="001E1C2A"/>
    <w:rsid w:val="001E2031"/>
    <w:rsid w:val="001E26F4"/>
    <w:rsid w:val="001E2E12"/>
    <w:rsid w:val="001E360A"/>
    <w:rsid w:val="001E3627"/>
    <w:rsid w:val="001E3DD6"/>
    <w:rsid w:val="001E449E"/>
    <w:rsid w:val="001E4895"/>
    <w:rsid w:val="001E54FB"/>
    <w:rsid w:val="001E5C6D"/>
    <w:rsid w:val="001E5D9D"/>
    <w:rsid w:val="001F0F8D"/>
    <w:rsid w:val="001F1313"/>
    <w:rsid w:val="001F13B6"/>
    <w:rsid w:val="001F1EE6"/>
    <w:rsid w:val="001F261A"/>
    <w:rsid w:val="001F2B6A"/>
    <w:rsid w:val="001F33F4"/>
    <w:rsid w:val="001F413D"/>
    <w:rsid w:val="001F48CE"/>
    <w:rsid w:val="001F4AE9"/>
    <w:rsid w:val="001F55C5"/>
    <w:rsid w:val="001F5784"/>
    <w:rsid w:val="001F615B"/>
    <w:rsid w:val="001F6655"/>
    <w:rsid w:val="001F6FF5"/>
    <w:rsid w:val="001F74A8"/>
    <w:rsid w:val="001F7B32"/>
    <w:rsid w:val="001F7C85"/>
    <w:rsid w:val="001F7D78"/>
    <w:rsid w:val="0020036E"/>
    <w:rsid w:val="00200503"/>
    <w:rsid w:val="0020068F"/>
    <w:rsid w:val="00201020"/>
    <w:rsid w:val="002017E1"/>
    <w:rsid w:val="002018B0"/>
    <w:rsid w:val="00201CBB"/>
    <w:rsid w:val="00201DE7"/>
    <w:rsid w:val="00201EC1"/>
    <w:rsid w:val="002028C0"/>
    <w:rsid w:val="00202F88"/>
    <w:rsid w:val="0020343E"/>
    <w:rsid w:val="0020398A"/>
    <w:rsid w:val="0020471D"/>
    <w:rsid w:val="00204CAC"/>
    <w:rsid w:val="00204F32"/>
    <w:rsid w:val="0020517C"/>
    <w:rsid w:val="00205458"/>
    <w:rsid w:val="00205956"/>
    <w:rsid w:val="00205EDA"/>
    <w:rsid w:val="00206960"/>
    <w:rsid w:val="002069BA"/>
    <w:rsid w:val="00207375"/>
    <w:rsid w:val="00207634"/>
    <w:rsid w:val="00207B3F"/>
    <w:rsid w:val="00210338"/>
    <w:rsid w:val="00211774"/>
    <w:rsid w:val="00211BA4"/>
    <w:rsid w:val="002129E2"/>
    <w:rsid w:val="00213FEF"/>
    <w:rsid w:val="002144BA"/>
    <w:rsid w:val="00215AD7"/>
    <w:rsid w:val="00215F39"/>
    <w:rsid w:val="00215F80"/>
    <w:rsid w:val="0021601B"/>
    <w:rsid w:val="00216879"/>
    <w:rsid w:val="00216ABE"/>
    <w:rsid w:val="00216E1F"/>
    <w:rsid w:val="002174A5"/>
    <w:rsid w:val="00217C5A"/>
    <w:rsid w:val="00217C70"/>
    <w:rsid w:val="002201F5"/>
    <w:rsid w:val="002203A8"/>
    <w:rsid w:val="00220709"/>
    <w:rsid w:val="002218F3"/>
    <w:rsid w:val="00221FCA"/>
    <w:rsid w:val="002228F7"/>
    <w:rsid w:val="0022406D"/>
    <w:rsid w:val="00224E6E"/>
    <w:rsid w:val="0022536B"/>
    <w:rsid w:val="0022551E"/>
    <w:rsid w:val="0022621D"/>
    <w:rsid w:val="002272E4"/>
    <w:rsid w:val="00227784"/>
    <w:rsid w:val="00227892"/>
    <w:rsid w:val="00231625"/>
    <w:rsid w:val="002316F6"/>
    <w:rsid w:val="00231F58"/>
    <w:rsid w:val="0023241C"/>
    <w:rsid w:val="00232F86"/>
    <w:rsid w:val="00233A2C"/>
    <w:rsid w:val="00234222"/>
    <w:rsid w:val="0023444C"/>
    <w:rsid w:val="002344B6"/>
    <w:rsid w:val="00234831"/>
    <w:rsid w:val="002348B7"/>
    <w:rsid w:val="00235376"/>
    <w:rsid w:val="0023566A"/>
    <w:rsid w:val="00235E93"/>
    <w:rsid w:val="00236294"/>
    <w:rsid w:val="00236BDD"/>
    <w:rsid w:val="0023705D"/>
    <w:rsid w:val="00237A13"/>
    <w:rsid w:val="00237EAF"/>
    <w:rsid w:val="002401DF"/>
    <w:rsid w:val="0024039E"/>
    <w:rsid w:val="00241AD5"/>
    <w:rsid w:val="00241E1B"/>
    <w:rsid w:val="002450FC"/>
    <w:rsid w:val="002452E7"/>
    <w:rsid w:val="002452F4"/>
    <w:rsid w:val="002462CF"/>
    <w:rsid w:val="00247B47"/>
    <w:rsid w:val="00250128"/>
    <w:rsid w:val="00250882"/>
    <w:rsid w:val="00250A31"/>
    <w:rsid w:val="00250E7D"/>
    <w:rsid w:val="00251183"/>
    <w:rsid w:val="00251C13"/>
    <w:rsid w:val="00251D08"/>
    <w:rsid w:val="0025204E"/>
    <w:rsid w:val="00252122"/>
    <w:rsid w:val="00253152"/>
    <w:rsid w:val="002531DC"/>
    <w:rsid w:val="00253621"/>
    <w:rsid w:val="0025364E"/>
    <w:rsid w:val="00253F79"/>
    <w:rsid w:val="00254801"/>
    <w:rsid w:val="00255BA8"/>
    <w:rsid w:val="00255DA3"/>
    <w:rsid w:val="00255E5B"/>
    <w:rsid w:val="002564CF"/>
    <w:rsid w:val="0025681B"/>
    <w:rsid w:val="00256912"/>
    <w:rsid w:val="00256BCD"/>
    <w:rsid w:val="002575DA"/>
    <w:rsid w:val="00257633"/>
    <w:rsid w:val="00257F22"/>
    <w:rsid w:val="002605C3"/>
    <w:rsid w:val="00260E0C"/>
    <w:rsid w:val="00261565"/>
    <w:rsid w:val="00261742"/>
    <w:rsid w:val="00261B9B"/>
    <w:rsid w:val="002623B4"/>
    <w:rsid w:val="00262A8A"/>
    <w:rsid w:val="00262BDE"/>
    <w:rsid w:val="00263C86"/>
    <w:rsid w:val="00264029"/>
    <w:rsid w:val="002647EC"/>
    <w:rsid w:val="00265035"/>
    <w:rsid w:val="002653BB"/>
    <w:rsid w:val="00265AFD"/>
    <w:rsid w:val="00265D4E"/>
    <w:rsid w:val="00265E31"/>
    <w:rsid w:val="00266143"/>
    <w:rsid w:val="002663C6"/>
    <w:rsid w:val="00267764"/>
    <w:rsid w:val="00270389"/>
    <w:rsid w:val="00270AD1"/>
    <w:rsid w:val="00270C18"/>
    <w:rsid w:val="00270CCB"/>
    <w:rsid w:val="002710E5"/>
    <w:rsid w:val="002712B7"/>
    <w:rsid w:val="00271AD3"/>
    <w:rsid w:val="002720D2"/>
    <w:rsid w:val="002721E9"/>
    <w:rsid w:val="00272A61"/>
    <w:rsid w:val="00272DE4"/>
    <w:rsid w:val="00273974"/>
    <w:rsid w:val="00273DA6"/>
    <w:rsid w:val="00273FBE"/>
    <w:rsid w:val="002741E2"/>
    <w:rsid w:val="00274FA4"/>
    <w:rsid w:val="00275DD6"/>
    <w:rsid w:val="00276527"/>
    <w:rsid w:val="00276ABA"/>
    <w:rsid w:val="00276B31"/>
    <w:rsid w:val="0027753D"/>
    <w:rsid w:val="00280986"/>
    <w:rsid w:val="00280B97"/>
    <w:rsid w:val="00280E42"/>
    <w:rsid w:val="00281167"/>
    <w:rsid w:val="00281223"/>
    <w:rsid w:val="002812BC"/>
    <w:rsid w:val="0028159A"/>
    <w:rsid w:val="002817A2"/>
    <w:rsid w:val="00282107"/>
    <w:rsid w:val="00283171"/>
    <w:rsid w:val="002834FB"/>
    <w:rsid w:val="00283880"/>
    <w:rsid w:val="002838B3"/>
    <w:rsid w:val="002839FA"/>
    <w:rsid w:val="00283C36"/>
    <w:rsid w:val="0028485B"/>
    <w:rsid w:val="00284E06"/>
    <w:rsid w:val="00284EBC"/>
    <w:rsid w:val="00284FF2"/>
    <w:rsid w:val="00285374"/>
    <w:rsid w:val="00285EA7"/>
    <w:rsid w:val="00286116"/>
    <w:rsid w:val="0028619C"/>
    <w:rsid w:val="00286C13"/>
    <w:rsid w:val="002873F4"/>
    <w:rsid w:val="002876B5"/>
    <w:rsid w:val="00287E60"/>
    <w:rsid w:val="00287EDB"/>
    <w:rsid w:val="00290272"/>
    <w:rsid w:val="00290691"/>
    <w:rsid w:val="00290B30"/>
    <w:rsid w:val="002916EB"/>
    <w:rsid w:val="00291A71"/>
    <w:rsid w:val="00292198"/>
    <w:rsid w:val="00292270"/>
    <w:rsid w:val="002922D0"/>
    <w:rsid w:val="00292DE3"/>
    <w:rsid w:val="002937DC"/>
    <w:rsid w:val="00294203"/>
    <w:rsid w:val="002949DC"/>
    <w:rsid w:val="00294B38"/>
    <w:rsid w:val="00295917"/>
    <w:rsid w:val="0029646A"/>
    <w:rsid w:val="002968A4"/>
    <w:rsid w:val="002970C1"/>
    <w:rsid w:val="00297179"/>
    <w:rsid w:val="0029719F"/>
    <w:rsid w:val="00297DA2"/>
    <w:rsid w:val="002A05C8"/>
    <w:rsid w:val="002A08D6"/>
    <w:rsid w:val="002A17F3"/>
    <w:rsid w:val="002A283E"/>
    <w:rsid w:val="002A2EF3"/>
    <w:rsid w:val="002A2F4F"/>
    <w:rsid w:val="002A3736"/>
    <w:rsid w:val="002A475A"/>
    <w:rsid w:val="002A5269"/>
    <w:rsid w:val="002A6133"/>
    <w:rsid w:val="002A639F"/>
    <w:rsid w:val="002A6409"/>
    <w:rsid w:val="002A69C6"/>
    <w:rsid w:val="002A6A8F"/>
    <w:rsid w:val="002A6CEC"/>
    <w:rsid w:val="002A6D7B"/>
    <w:rsid w:val="002A7038"/>
    <w:rsid w:val="002A7880"/>
    <w:rsid w:val="002B0203"/>
    <w:rsid w:val="002B2FA5"/>
    <w:rsid w:val="002B30EE"/>
    <w:rsid w:val="002B3527"/>
    <w:rsid w:val="002B3912"/>
    <w:rsid w:val="002B423B"/>
    <w:rsid w:val="002B4B63"/>
    <w:rsid w:val="002B5AC1"/>
    <w:rsid w:val="002B6525"/>
    <w:rsid w:val="002B659A"/>
    <w:rsid w:val="002B7166"/>
    <w:rsid w:val="002B71B3"/>
    <w:rsid w:val="002B743B"/>
    <w:rsid w:val="002B7A0E"/>
    <w:rsid w:val="002B7B6F"/>
    <w:rsid w:val="002B7C6E"/>
    <w:rsid w:val="002C02EE"/>
    <w:rsid w:val="002C18C9"/>
    <w:rsid w:val="002C1D03"/>
    <w:rsid w:val="002C20E0"/>
    <w:rsid w:val="002C228A"/>
    <w:rsid w:val="002C230E"/>
    <w:rsid w:val="002C26CB"/>
    <w:rsid w:val="002C2ED7"/>
    <w:rsid w:val="002C33E3"/>
    <w:rsid w:val="002C3F7C"/>
    <w:rsid w:val="002C4086"/>
    <w:rsid w:val="002C40AA"/>
    <w:rsid w:val="002C4C38"/>
    <w:rsid w:val="002C4F5B"/>
    <w:rsid w:val="002C57E4"/>
    <w:rsid w:val="002C6FAA"/>
    <w:rsid w:val="002D1102"/>
    <w:rsid w:val="002D11A2"/>
    <w:rsid w:val="002D142E"/>
    <w:rsid w:val="002D1888"/>
    <w:rsid w:val="002D1AD1"/>
    <w:rsid w:val="002D1C1E"/>
    <w:rsid w:val="002D1C72"/>
    <w:rsid w:val="002D2A0B"/>
    <w:rsid w:val="002D31E9"/>
    <w:rsid w:val="002D3A19"/>
    <w:rsid w:val="002D3ED0"/>
    <w:rsid w:val="002D64C5"/>
    <w:rsid w:val="002D6C17"/>
    <w:rsid w:val="002D772F"/>
    <w:rsid w:val="002D7A0E"/>
    <w:rsid w:val="002D7D95"/>
    <w:rsid w:val="002E0C79"/>
    <w:rsid w:val="002E1497"/>
    <w:rsid w:val="002E1B9D"/>
    <w:rsid w:val="002E21DE"/>
    <w:rsid w:val="002E25BD"/>
    <w:rsid w:val="002E4088"/>
    <w:rsid w:val="002E41DB"/>
    <w:rsid w:val="002E430E"/>
    <w:rsid w:val="002E63C4"/>
    <w:rsid w:val="002E709F"/>
    <w:rsid w:val="002E7400"/>
    <w:rsid w:val="002E7DFC"/>
    <w:rsid w:val="002F0B1E"/>
    <w:rsid w:val="002F0C7D"/>
    <w:rsid w:val="002F15A9"/>
    <w:rsid w:val="002F1A8E"/>
    <w:rsid w:val="002F21C3"/>
    <w:rsid w:val="002F25B5"/>
    <w:rsid w:val="002F2AE0"/>
    <w:rsid w:val="002F2BDF"/>
    <w:rsid w:val="002F2CB7"/>
    <w:rsid w:val="002F3076"/>
    <w:rsid w:val="002F3323"/>
    <w:rsid w:val="002F3452"/>
    <w:rsid w:val="002F45A0"/>
    <w:rsid w:val="002F49AD"/>
    <w:rsid w:val="002F4A0C"/>
    <w:rsid w:val="002F5A76"/>
    <w:rsid w:val="002F6937"/>
    <w:rsid w:val="002F7011"/>
    <w:rsid w:val="002F704C"/>
    <w:rsid w:val="002F7211"/>
    <w:rsid w:val="002F7356"/>
    <w:rsid w:val="002F7707"/>
    <w:rsid w:val="002F7732"/>
    <w:rsid w:val="002F7C50"/>
    <w:rsid w:val="00301698"/>
    <w:rsid w:val="003018DF"/>
    <w:rsid w:val="0030293F"/>
    <w:rsid w:val="003032DE"/>
    <w:rsid w:val="00303525"/>
    <w:rsid w:val="0030397E"/>
    <w:rsid w:val="003045C0"/>
    <w:rsid w:val="00304718"/>
    <w:rsid w:val="003049DB"/>
    <w:rsid w:val="00305E36"/>
    <w:rsid w:val="00305E75"/>
    <w:rsid w:val="00306348"/>
    <w:rsid w:val="003065D8"/>
    <w:rsid w:val="00306631"/>
    <w:rsid w:val="00306FC1"/>
    <w:rsid w:val="00307DF4"/>
    <w:rsid w:val="003104B4"/>
    <w:rsid w:val="00311671"/>
    <w:rsid w:val="00311A92"/>
    <w:rsid w:val="00312A27"/>
    <w:rsid w:val="003137A9"/>
    <w:rsid w:val="00313BFA"/>
    <w:rsid w:val="00314033"/>
    <w:rsid w:val="00314623"/>
    <w:rsid w:val="00314A5B"/>
    <w:rsid w:val="0031537F"/>
    <w:rsid w:val="00316013"/>
    <w:rsid w:val="00317625"/>
    <w:rsid w:val="003210A0"/>
    <w:rsid w:val="003214F9"/>
    <w:rsid w:val="003217D8"/>
    <w:rsid w:val="00321A75"/>
    <w:rsid w:val="003229D4"/>
    <w:rsid w:val="00322CC1"/>
    <w:rsid w:val="003231F5"/>
    <w:rsid w:val="00323A1D"/>
    <w:rsid w:val="00323B9D"/>
    <w:rsid w:val="00323C61"/>
    <w:rsid w:val="00325FE0"/>
    <w:rsid w:val="0032734F"/>
    <w:rsid w:val="0033056A"/>
    <w:rsid w:val="00330578"/>
    <w:rsid w:val="003309EA"/>
    <w:rsid w:val="00331161"/>
    <w:rsid w:val="00332F9F"/>
    <w:rsid w:val="00333457"/>
    <w:rsid w:val="00333643"/>
    <w:rsid w:val="00334F4E"/>
    <w:rsid w:val="00336092"/>
    <w:rsid w:val="00337986"/>
    <w:rsid w:val="00340740"/>
    <w:rsid w:val="00340B03"/>
    <w:rsid w:val="003414E3"/>
    <w:rsid w:val="00341B2B"/>
    <w:rsid w:val="003421E5"/>
    <w:rsid w:val="003423CF"/>
    <w:rsid w:val="0034259D"/>
    <w:rsid w:val="00342666"/>
    <w:rsid w:val="003429DF"/>
    <w:rsid w:val="00343757"/>
    <w:rsid w:val="0034399C"/>
    <w:rsid w:val="00344249"/>
    <w:rsid w:val="00345097"/>
    <w:rsid w:val="00345EDF"/>
    <w:rsid w:val="00346CB4"/>
    <w:rsid w:val="003471E5"/>
    <w:rsid w:val="00347377"/>
    <w:rsid w:val="00350249"/>
    <w:rsid w:val="0035058A"/>
    <w:rsid w:val="00350654"/>
    <w:rsid w:val="0035157B"/>
    <w:rsid w:val="0035246B"/>
    <w:rsid w:val="0035289D"/>
    <w:rsid w:val="00352B22"/>
    <w:rsid w:val="00353076"/>
    <w:rsid w:val="0035391A"/>
    <w:rsid w:val="00353A90"/>
    <w:rsid w:val="00353AEB"/>
    <w:rsid w:val="0035663B"/>
    <w:rsid w:val="00356761"/>
    <w:rsid w:val="003568BB"/>
    <w:rsid w:val="00356918"/>
    <w:rsid w:val="00356FC5"/>
    <w:rsid w:val="0035735F"/>
    <w:rsid w:val="003577F9"/>
    <w:rsid w:val="00357825"/>
    <w:rsid w:val="00360216"/>
    <w:rsid w:val="003612AD"/>
    <w:rsid w:val="00361624"/>
    <w:rsid w:val="00361715"/>
    <w:rsid w:val="00361FE7"/>
    <w:rsid w:val="003621C7"/>
    <w:rsid w:val="00363877"/>
    <w:rsid w:val="0036423E"/>
    <w:rsid w:val="0036446F"/>
    <w:rsid w:val="0036530E"/>
    <w:rsid w:val="0036572D"/>
    <w:rsid w:val="0036635F"/>
    <w:rsid w:val="00366E84"/>
    <w:rsid w:val="003677E1"/>
    <w:rsid w:val="00367DD1"/>
    <w:rsid w:val="003704DA"/>
    <w:rsid w:val="00370ADF"/>
    <w:rsid w:val="003717E0"/>
    <w:rsid w:val="0037216D"/>
    <w:rsid w:val="00372E95"/>
    <w:rsid w:val="00373A86"/>
    <w:rsid w:val="00373DFA"/>
    <w:rsid w:val="003741E3"/>
    <w:rsid w:val="0037487F"/>
    <w:rsid w:val="003764FB"/>
    <w:rsid w:val="00376547"/>
    <w:rsid w:val="00376716"/>
    <w:rsid w:val="00376D77"/>
    <w:rsid w:val="00377837"/>
    <w:rsid w:val="00377A91"/>
    <w:rsid w:val="00377C2A"/>
    <w:rsid w:val="003807CE"/>
    <w:rsid w:val="0038085D"/>
    <w:rsid w:val="003808AC"/>
    <w:rsid w:val="00380AE7"/>
    <w:rsid w:val="00381F1C"/>
    <w:rsid w:val="00382525"/>
    <w:rsid w:val="00382A5C"/>
    <w:rsid w:val="00382CFA"/>
    <w:rsid w:val="00383700"/>
    <w:rsid w:val="00383AF9"/>
    <w:rsid w:val="00384166"/>
    <w:rsid w:val="00384F78"/>
    <w:rsid w:val="00385311"/>
    <w:rsid w:val="003855C7"/>
    <w:rsid w:val="00385CE1"/>
    <w:rsid w:val="003861FD"/>
    <w:rsid w:val="003864B4"/>
    <w:rsid w:val="0038667F"/>
    <w:rsid w:val="0038676C"/>
    <w:rsid w:val="00387258"/>
    <w:rsid w:val="003875AC"/>
    <w:rsid w:val="00390255"/>
    <w:rsid w:val="00391EA0"/>
    <w:rsid w:val="00391F6F"/>
    <w:rsid w:val="00392A63"/>
    <w:rsid w:val="00392C3E"/>
    <w:rsid w:val="0039329E"/>
    <w:rsid w:val="003939D8"/>
    <w:rsid w:val="003947D0"/>
    <w:rsid w:val="00394EE2"/>
    <w:rsid w:val="00395D27"/>
    <w:rsid w:val="00397326"/>
    <w:rsid w:val="003976C2"/>
    <w:rsid w:val="003A004E"/>
    <w:rsid w:val="003A09D6"/>
    <w:rsid w:val="003A0A29"/>
    <w:rsid w:val="003A0F62"/>
    <w:rsid w:val="003A17C1"/>
    <w:rsid w:val="003A19B5"/>
    <w:rsid w:val="003A2013"/>
    <w:rsid w:val="003A2227"/>
    <w:rsid w:val="003A3738"/>
    <w:rsid w:val="003A37E0"/>
    <w:rsid w:val="003A3C69"/>
    <w:rsid w:val="003A3D5A"/>
    <w:rsid w:val="003A3F5C"/>
    <w:rsid w:val="003A41E4"/>
    <w:rsid w:val="003A4274"/>
    <w:rsid w:val="003A47F3"/>
    <w:rsid w:val="003A4983"/>
    <w:rsid w:val="003A499C"/>
    <w:rsid w:val="003A5281"/>
    <w:rsid w:val="003A5326"/>
    <w:rsid w:val="003A53F7"/>
    <w:rsid w:val="003A5872"/>
    <w:rsid w:val="003A5F07"/>
    <w:rsid w:val="003A6943"/>
    <w:rsid w:val="003A6A45"/>
    <w:rsid w:val="003A6C45"/>
    <w:rsid w:val="003A6D8D"/>
    <w:rsid w:val="003A6F4D"/>
    <w:rsid w:val="003A707A"/>
    <w:rsid w:val="003A7491"/>
    <w:rsid w:val="003A78D3"/>
    <w:rsid w:val="003B0603"/>
    <w:rsid w:val="003B06CF"/>
    <w:rsid w:val="003B09A7"/>
    <w:rsid w:val="003B0CE0"/>
    <w:rsid w:val="003B2077"/>
    <w:rsid w:val="003B2D32"/>
    <w:rsid w:val="003B32CF"/>
    <w:rsid w:val="003B380A"/>
    <w:rsid w:val="003B42C1"/>
    <w:rsid w:val="003B669E"/>
    <w:rsid w:val="003B7069"/>
    <w:rsid w:val="003B71B2"/>
    <w:rsid w:val="003B7F0A"/>
    <w:rsid w:val="003C0468"/>
    <w:rsid w:val="003C06D2"/>
    <w:rsid w:val="003C0709"/>
    <w:rsid w:val="003C0951"/>
    <w:rsid w:val="003C0E58"/>
    <w:rsid w:val="003C1708"/>
    <w:rsid w:val="003C17C9"/>
    <w:rsid w:val="003C1A04"/>
    <w:rsid w:val="003C22A4"/>
    <w:rsid w:val="003C243E"/>
    <w:rsid w:val="003C275A"/>
    <w:rsid w:val="003C278B"/>
    <w:rsid w:val="003C3B6A"/>
    <w:rsid w:val="003C40AB"/>
    <w:rsid w:val="003C6172"/>
    <w:rsid w:val="003C64CE"/>
    <w:rsid w:val="003C6E6A"/>
    <w:rsid w:val="003C6E8E"/>
    <w:rsid w:val="003C7402"/>
    <w:rsid w:val="003C7A81"/>
    <w:rsid w:val="003C7CFE"/>
    <w:rsid w:val="003D286E"/>
    <w:rsid w:val="003D34FC"/>
    <w:rsid w:val="003D404E"/>
    <w:rsid w:val="003D4824"/>
    <w:rsid w:val="003D5422"/>
    <w:rsid w:val="003D561E"/>
    <w:rsid w:val="003D56E5"/>
    <w:rsid w:val="003D581C"/>
    <w:rsid w:val="003D59D6"/>
    <w:rsid w:val="003D5C51"/>
    <w:rsid w:val="003D6184"/>
    <w:rsid w:val="003D6B2A"/>
    <w:rsid w:val="003D6E32"/>
    <w:rsid w:val="003D7297"/>
    <w:rsid w:val="003D7B1B"/>
    <w:rsid w:val="003E02B2"/>
    <w:rsid w:val="003E0D7B"/>
    <w:rsid w:val="003E1903"/>
    <w:rsid w:val="003E1A54"/>
    <w:rsid w:val="003E1EBC"/>
    <w:rsid w:val="003E2056"/>
    <w:rsid w:val="003E22B1"/>
    <w:rsid w:val="003E25A4"/>
    <w:rsid w:val="003E272A"/>
    <w:rsid w:val="003E285C"/>
    <w:rsid w:val="003E2DEC"/>
    <w:rsid w:val="003E327E"/>
    <w:rsid w:val="003E33B5"/>
    <w:rsid w:val="003E38BC"/>
    <w:rsid w:val="003E429E"/>
    <w:rsid w:val="003E472D"/>
    <w:rsid w:val="003E4CC8"/>
    <w:rsid w:val="003E4ECA"/>
    <w:rsid w:val="003E7935"/>
    <w:rsid w:val="003E7C9D"/>
    <w:rsid w:val="003F0078"/>
    <w:rsid w:val="003F0DC1"/>
    <w:rsid w:val="003F148A"/>
    <w:rsid w:val="003F15A0"/>
    <w:rsid w:val="003F290A"/>
    <w:rsid w:val="003F2AAE"/>
    <w:rsid w:val="003F2C82"/>
    <w:rsid w:val="003F4636"/>
    <w:rsid w:val="003F497B"/>
    <w:rsid w:val="003F498D"/>
    <w:rsid w:val="003F4E3A"/>
    <w:rsid w:val="003F5047"/>
    <w:rsid w:val="003F516E"/>
    <w:rsid w:val="003F5428"/>
    <w:rsid w:val="003F5BB5"/>
    <w:rsid w:val="003F5E1B"/>
    <w:rsid w:val="003F5F9D"/>
    <w:rsid w:val="003F6527"/>
    <w:rsid w:val="003F68ED"/>
    <w:rsid w:val="003F6BFE"/>
    <w:rsid w:val="003F7798"/>
    <w:rsid w:val="003F7B9D"/>
    <w:rsid w:val="0040114B"/>
    <w:rsid w:val="00401E78"/>
    <w:rsid w:val="0040218B"/>
    <w:rsid w:val="00402764"/>
    <w:rsid w:val="0040284F"/>
    <w:rsid w:val="00404416"/>
    <w:rsid w:val="00404BED"/>
    <w:rsid w:val="004053FB"/>
    <w:rsid w:val="00405517"/>
    <w:rsid w:val="00405F7B"/>
    <w:rsid w:val="00406908"/>
    <w:rsid w:val="00406FF7"/>
    <w:rsid w:val="00410514"/>
    <w:rsid w:val="00410BA2"/>
    <w:rsid w:val="00410BD5"/>
    <w:rsid w:val="00410BE6"/>
    <w:rsid w:val="00410EF9"/>
    <w:rsid w:val="00411391"/>
    <w:rsid w:val="004125BB"/>
    <w:rsid w:val="00412FCD"/>
    <w:rsid w:val="0041407C"/>
    <w:rsid w:val="00414945"/>
    <w:rsid w:val="00415260"/>
    <w:rsid w:val="00415584"/>
    <w:rsid w:val="00416367"/>
    <w:rsid w:val="00417126"/>
    <w:rsid w:val="00417802"/>
    <w:rsid w:val="004206F1"/>
    <w:rsid w:val="00420A5A"/>
    <w:rsid w:val="00420FE9"/>
    <w:rsid w:val="00421214"/>
    <w:rsid w:val="0042151C"/>
    <w:rsid w:val="00421706"/>
    <w:rsid w:val="00421A6F"/>
    <w:rsid w:val="004230A8"/>
    <w:rsid w:val="0042323F"/>
    <w:rsid w:val="00423B00"/>
    <w:rsid w:val="00423D40"/>
    <w:rsid w:val="004248E4"/>
    <w:rsid w:val="00424D10"/>
    <w:rsid w:val="00424E83"/>
    <w:rsid w:val="0042596C"/>
    <w:rsid w:val="00425BB5"/>
    <w:rsid w:val="00425F11"/>
    <w:rsid w:val="00426608"/>
    <w:rsid w:val="00427110"/>
    <w:rsid w:val="004272D3"/>
    <w:rsid w:val="004273ED"/>
    <w:rsid w:val="004277D5"/>
    <w:rsid w:val="00430BF3"/>
    <w:rsid w:val="00431541"/>
    <w:rsid w:val="00431F27"/>
    <w:rsid w:val="00431F91"/>
    <w:rsid w:val="004320AD"/>
    <w:rsid w:val="004321ED"/>
    <w:rsid w:val="00432D02"/>
    <w:rsid w:val="00434074"/>
    <w:rsid w:val="004355FB"/>
    <w:rsid w:val="00435B99"/>
    <w:rsid w:val="0043696F"/>
    <w:rsid w:val="00436B92"/>
    <w:rsid w:val="00436FD8"/>
    <w:rsid w:val="0043768E"/>
    <w:rsid w:val="0043787D"/>
    <w:rsid w:val="004379B4"/>
    <w:rsid w:val="00437BAB"/>
    <w:rsid w:val="00437E44"/>
    <w:rsid w:val="00440173"/>
    <w:rsid w:val="00440AA5"/>
    <w:rsid w:val="00440CAB"/>
    <w:rsid w:val="0044104E"/>
    <w:rsid w:val="00441501"/>
    <w:rsid w:val="00441591"/>
    <w:rsid w:val="00442425"/>
    <w:rsid w:val="0044341C"/>
    <w:rsid w:val="00443510"/>
    <w:rsid w:val="00443EB9"/>
    <w:rsid w:val="004443DA"/>
    <w:rsid w:val="00444506"/>
    <w:rsid w:val="004449B9"/>
    <w:rsid w:val="00444A1C"/>
    <w:rsid w:val="00445011"/>
    <w:rsid w:val="00445630"/>
    <w:rsid w:val="00445879"/>
    <w:rsid w:val="0044593E"/>
    <w:rsid w:val="00445B40"/>
    <w:rsid w:val="00446248"/>
    <w:rsid w:val="00446AB1"/>
    <w:rsid w:val="00447231"/>
    <w:rsid w:val="00447475"/>
    <w:rsid w:val="00450E09"/>
    <w:rsid w:val="0045199D"/>
    <w:rsid w:val="004521A2"/>
    <w:rsid w:val="004524BB"/>
    <w:rsid w:val="00452AC8"/>
    <w:rsid w:val="0045324A"/>
    <w:rsid w:val="00453331"/>
    <w:rsid w:val="0045346B"/>
    <w:rsid w:val="0045377C"/>
    <w:rsid w:val="00453E38"/>
    <w:rsid w:val="00453E4B"/>
    <w:rsid w:val="00454A21"/>
    <w:rsid w:val="00457883"/>
    <w:rsid w:val="004578C9"/>
    <w:rsid w:val="00457B2B"/>
    <w:rsid w:val="00457E82"/>
    <w:rsid w:val="004600C0"/>
    <w:rsid w:val="004608CA"/>
    <w:rsid w:val="00460AED"/>
    <w:rsid w:val="0046196E"/>
    <w:rsid w:val="00461AE1"/>
    <w:rsid w:val="00462D35"/>
    <w:rsid w:val="004637E4"/>
    <w:rsid w:val="00463A24"/>
    <w:rsid w:val="00463B9C"/>
    <w:rsid w:val="00463C3B"/>
    <w:rsid w:val="00463D23"/>
    <w:rsid w:val="0046583E"/>
    <w:rsid w:val="00465A2A"/>
    <w:rsid w:val="0046602C"/>
    <w:rsid w:val="004662E1"/>
    <w:rsid w:val="004673E3"/>
    <w:rsid w:val="004674A2"/>
    <w:rsid w:val="004674AC"/>
    <w:rsid w:val="004674FB"/>
    <w:rsid w:val="00467C60"/>
    <w:rsid w:val="004709DD"/>
    <w:rsid w:val="004709DE"/>
    <w:rsid w:val="00470F2E"/>
    <w:rsid w:val="0047179F"/>
    <w:rsid w:val="00471BEE"/>
    <w:rsid w:val="00471EBB"/>
    <w:rsid w:val="0047292F"/>
    <w:rsid w:val="004742D5"/>
    <w:rsid w:val="00474366"/>
    <w:rsid w:val="004746D2"/>
    <w:rsid w:val="00474B45"/>
    <w:rsid w:val="00475CD8"/>
    <w:rsid w:val="00475E9D"/>
    <w:rsid w:val="00476D33"/>
    <w:rsid w:val="00477B56"/>
    <w:rsid w:val="0048061C"/>
    <w:rsid w:val="0048066D"/>
    <w:rsid w:val="00480C7E"/>
    <w:rsid w:val="00480D65"/>
    <w:rsid w:val="004822DC"/>
    <w:rsid w:val="004825B9"/>
    <w:rsid w:val="00482693"/>
    <w:rsid w:val="00483C0B"/>
    <w:rsid w:val="00484030"/>
    <w:rsid w:val="00484987"/>
    <w:rsid w:val="00484A52"/>
    <w:rsid w:val="00484D5F"/>
    <w:rsid w:val="00485576"/>
    <w:rsid w:val="00486163"/>
    <w:rsid w:val="00486F06"/>
    <w:rsid w:val="00486F66"/>
    <w:rsid w:val="00487593"/>
    <w:rsid w:val="00487916"/>
    <w:rsid w:val="00487B28"/>
    <w:rsid w:val="00487C5D"/>
    <w:rsid w:val="00487CBD"/>
    <w:rsid w:val="00490203"/>
    <w:rsid w:val="004908AF"/>
    <w:rsid w:val="004915CA"/>
    <w:rsid w:val="00491DEA"/>
    <w:rsid w:val="00492514"/>
    <w:rsid w:val="004926B4"/>
    <w:rsid w:val="00492C03"/>
    <w:rsid w:val="00492CCB"/>
    <w:rsid w:val="004937AE"/>
    <w:rsid w:val="0049386C"/>
    <w:rsid w:val="00493952"/>
    <w:rsid w:val="00494A40"/>
    <w:rsid w:val="00494A56"/>
    <w:rsid w:val="00494E85"/>
    <w:rsid w:val="004959E9"/>
    <w:rsid w:val="00496D06"/>
    <w:rsid w:val="004972F7"/>
    <w:rsid w:val="00497729"/>
    <w:rsid w:val="0049776C"/>
    <w:rsid w:val="0049779D"/>
    <w:rsid w:val="004979CC"/>
    <w:rsid w:val="00497D8D"/>
    <w:rsid w:val="004A019D"/>
    <w:rsid w:val="004A05E9"/>
    <w:rsid w:val="004A0A95"/>
    <w:rsid w:val="004A0F84"/>
    <w:rsid w:val="004A13A2"/>
    <w:rsid w:val="004A14CC"/>
    <w:rsid w:val="004A188F"/>
    <w:rsid w:val="004A1B69"/>
    <w:rsid w:val="004A220A"/>
    <w:rsid w:val="004A263D"/>
    <w:rsid w:val="004A2954"/>
    <w:rsid w:val="004A323B"/>
    <w:rsid w:val="004A4398"/>
    <w:rsid w:val="004A43DF"/>
    <w:rsid w:val="004A4CE0"/>
    <w:rsid w:val="004A5A1D"/>
    <w:rsid w:val="004A5A4E"/>
    <w:rsid w:val="004A66FC"/>
    <w:rsid w:val="004A7056"/>
    <w:rsid w:val="004A7D37"/>
    <w:rsid w:val="004B152D"/>
    <w:rsid w:val="004B18DD"/>
    <w:rsid w:val="004B24E0"/>
    <w:rsid w:val="004B2D42"/>
    <w:rsid w:val="004B35C5"/>
    <w:rsid w:val="004B3B5F"/>
    <w:rsid w:val="004B3C18"/>
    <w:rsid w:val="004B3E7B"/>
    <w:rsid w:val="004B4004"/>
    <w:rsid w:val="004B4634"/>
    <w:rsid w:val="004B4843"/>
    <w:rsid w:val="004B48D5"/>
    <w:rsid w:val="004B4B9F"/>
    <w:rsid w:val="004B5CFD"/>
    <w:rsid w:val="004B5D67"/>
    <w:rsid w:val="004B69B5"/>
    <w:rsid w:val="004B721E"/>
    <w:rsid w:val="004B72C3"/>
    <w:rsid w:val="004B78FB"/>
    <w:rsid w:val="004C0128"/>
    <w:rsid w:val="004C037C"/>
    <w:rsid w:val="004C05EB"/>
    <w:rsid w:val="004C07A5"/>
    <w:rsid w:val="004C0CA7"/>
    <w:rsid w:val="004C0F61"/>
    <w:rsid w:val="004C118D"/>
    <w:rsid w:val="004C1CAA"/>
    <w:rsid w:val="004C2FAE"/>
    <w:rsid w:val="004C3CF5"/>
    <w:rsid w:val="004C3FD4"/>
    <w:rsid w:val="004C5210"/>
    <w:rsid w:val="004C5DA2"/>
    <w:rsid w:val="004C5F52"/>
    <w:rsid w:val="004C633C"/>
    <w:rsid w:val="004C6422"/>
    <w:rsid w:val="004C6917"/>
    <w:rsid w:val="004C6999"/>
    <w:rsid w:val="004C7408"/>
    <w:rsid w:val="004C7568"/>
    <w:rsid w:val="004D0273"/>
    <w:rsid w:val="004D0931"/>
    <w:rsid w:val="004D206E"/>
    <w:rsid w:val="004D29DB"/>
    <w:rsid w:val="004D302A"/>
    <w:rsid w:val="004D4C56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1C5C"/>
    <w:rsid w:val="004E28A6"/>
    <w:rsid w:val="004E2970"/>
    <w:rsid w:val="004E2A62"/>
    <w:rsid w:val="004E2C08"/>
    <w:rsid w:val="004E2E35"/>
    <w:rsid w:val="004E2E86"/>
    <w:rsid w:val="004E30EA"/>
    <w:rsid w:val="004E37D0"/>
    <w:rsid w:val="004E3EE5"/>
    <w:rsid w:val="004E48F9"/>
    <w:rsid w:val="004E4F5B"/>
    <w:rsid w:val="004E514C"/>
    <w:rsid w:val="004E5645"/>
    <w:rsid w:val="004E59B2"/>
    <w:rsid w:val="004E6EC9"/>
    <w:rsid w:val="004E7405"/>
    <w:rsid w:val="004F077F"/>
    <w:rsid w:val="004F156E"/>
    <w:rsid w:val="004F1C1D"/>
    <w:rsid w:val="004F239C"/>
    <w:rsid w:val="004F27A8"/>
    <w:rsid w:val="004F2973"/>
    <w:rsid w:val="004F355A"/>
    <w:rsid w:val="004F367B"/>
    <w:rsid w:val="004F3B6A"/>
    <w:rsid w:val="004F3EBE"/>
    <w:rsid w:val="004F4A02"/>
    <w:rsid w:val="004F4C3B"/>
    <w:rsid w:val="004F5106"/>
    <w:rsid w:val="004F54FA"/>
    <w:rsid w:val="004F5BEF"/>
    <w:rsid w:val="004F6B7C"/>
    <w:rsid w:val="004F6C31"/>
    <w:rsid w:val="004F7309"/>
    <w:rsid w:val="004F79FC"/>
    <w:rsid w:val="004F7C55"/>
    <w:rsid w:val="00500AFD"/>
    <w:rsid w:val="00500BB5"/>
    <w:rsid w:val="00501761"/>
    <w:rsid w:val="00501A83"/>
    <w:rsid w:val="00502210"/>
    <w:rsid w:val="005024C6"/>
    <w:rsid w:val="00502606"/>
    <w:rsid w:val="005026DD"/>
    <w:rsid w:val="00503C45"/>
    <w:rsid w:val="00504D27"/>
    <w:rsid w:val="00505746"/>
    <w:rsid w:val="00505822"/>
    <w:rsid w:val="00505B40"/>
    <w:rsid w:val="0050692D"/>
    <w:rsid w:val="00506BA3"/>
    <w:rsid w:val="005078E2"/>
    <w:rsid w:val="005100F5"/>
    <w:rsid w:val="00510579"/>
    <w:rsid w:val="00510DE9"/>
    <w:rsid w:val="00511DAC"/>
    <w:rsid w:val="005126E8"/>
    <w:rsid w:val="00513EFC"/>
    <w:rsid w:val="00514A61"/>
    <w:rsid w:val="00514EE4"/>
    <w:rsid w:val="00514FBA"/>
    <w:rsid w:val="0051561C"/>
    <w:rsid w:val="00516A3F"/>
    <w:rsid w:val="00516BCD"/>
    <w:rsid w:val="00517192"/>
    <w:rsid w:val="00517442"/>
    <w:rsid w:val="00520BA2"/>
    <w:rsid w:val="00520C33"/>
    <w:rsid w:val="0052113B"/>
    <w:rsid w:val="005215E7"/>
    <w:rsid w:val="00521CA8"/>
    <w:rsid w:val="00522058"/>
    <w:rsid w:val="0052212B"/>
    <w:rsid w:val="00522828"/>
    <w:rsid w:val="00522A85"/>
    <w:rsid w:val="005236C1"/>
    <w:rsid w:val="00524ECE"/>
    <w:rsid w:val="00525E59"/>
    <w:rsid w:val="00526205"/>
    <w:rsid w:val="0052620E"/>
    <w:rsid w:val="005268B8"/>
    <w:rsid w:val="00526C24"/>
    <w:rsid w:val="00526ECA"/>
    <w:rsid w:val="00527589"/>
    <w:rsid w:val="00527CDC"/>
    <w:rsid w:val="00527E32"/>
    <w:rsid w:val="00531BB1"/>
    <w:rsid w:val="00532C27"/>
    <w:rsid w:val="00532F1D"/>
    <w:rsid w:val="00533557"/>
    <w:rsid w:val="00533A27"/>
    <w:rsid w:val="00533B60"/>
    <w:rsid w:val="00533C13"/>
    <w:rsid w:val="00534CDB"/>
    <w:rsid w:val="00534F03"/>
    <w:rsid w:val="00534F62"/>
    <w:rsid w:val="005354A1"/>
    <w:rsid w:val="005357A0"/>
    <w:rsid w:val="00535B84"/>
    <w:rsid w:val="00536DED"/>
    <w:rsid w:val="005408DA"/>
    <w:rsid w:val="00540D2C"/>
    <w:rsid w:val="0054115F"/>
    <w:rsid w:val="00541783"/>
    <w:rsid w:val="005418F0"/>
    <w:rsid w:val="00541FEE"/>
    <w:rsid w:val="00542276"/>
    <w:rsid w:val="00542AF3"/>
    <w:rsid w:val="00542C82"/>
    <w:rsid w:val="005430D4"/>
    <w:rsid w:val="00543BD1"/>
    <w:rsid w:val="00543E88"/>
    <w:rsid w:val="0054415F"/>
    <w:rsid w:val="005442E5"/>
    <w:rsid w:val="0054430E"/>
    <w:rsid w:val="005444EC"/>
    <w:rsid w:val="005446D3"/>
    <w:rsid w:val="005449B7"/>
    <w:rsid w:val="00544DDE"/>
    <w:rsid w:val="00546086"/>
    <w:rsid w:val="005469E4"/>
    <w:rsid w:val="00546A9C"/>
    <w:rsid w:val="00546EB2"/>
    <w:rsid w:val="0054741F"/>
    <w:rsid w:val="00547AAD"/>
    <w:rsid w:val="00547D3B"/>
    <w:rsid w:val="00547E3C"/>
    <w:rsid w:val="00550AD8"/>
    <w:rsid w:val="00550B31"/>
    <w:rsid w:val="0055160F"/>
    <w:rsid w:val="00551801"/>
    <w:rsid w:val="00552666"/>
    <w:rsid w:val="00553AA1"/>
    <w:rsid w:val="00554136"/>
    <w:rsid w:val="00555348"/>
    <w:rsid w:val="005553A2"/>
    <w:rsid w:val="00555544"/>
    <w:rsid w:val="00555822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2CB4"/>
    <w:rsid w:val="00563E7D"/>
    <w:rsid w:val="005645BB"/>
    <w:rsid w:val="005645F7"/>
    <w:rsid w:val="00564951"/>
    <w:rsid w:val="0056507A"/>
    <w:rsid w:val="00565364"/>
    <w:rsid w:val="0056563A"/>
    <w:rsid w:val="0056585B"/>
    <w:rsid w:val="00565D8C"/>
    <w:rsid w:val="005660AD"/>
    <w:rsid w:val="00566712"/>
    <w:rsid w:val="00566718"/>
    <w:rsid w:val="005677DA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77F95"/>
    <w:rsid w:val="00580132"/>
    <w:rsid w:val="00580301"/>
    <w:rsid w:val="005803B7"/>
    <w:rsid w:val="00580F69"/>
    <w:rsid w:val="00580F6C"/>
    <w:rsid w:val="00582298"/>
    <w:rsid w:val="00582F88"/>
    <w:rsid w:val="0058318F"/>
    <w:rsid w:val="005842CA"/>
    <w:rsid w:val="00584D4B"/>
    <w:rsid w:val="005852C7"/>
    <w:rsid w:val="0058773B"/>
    <w:rsid w:val="00587A58"/>
    <w:rsid w:val="00587A8A"/>
    <w:rsid w:val="005907A9"/>
    <w:rsid w:val="00590A2C"/>
    <w:rsid w:val="00591035"/>
    <w:rsid w:val="00591285"/>
    <w:rsid w:val="00591307"/>
    <w:rsid w:val="005915AC"/>
    <w:rsid w:val="0059175C"/>
    <w:rsid w:val="00591773"/>
    <w:rsid w:val="00592491"/>
    <w:rsid w:val="00592CE7"/>
    <w:rsid w:val="00592DE9"/>
    <w:rsid w:val="00592EE7"/>
    <w:rsid w:val="00593D79"/>
    <w:rsid w:val="005943B3"/>
    <w:rsid w:val="005945CD"/>
    <w:rsid w:val="005949A3"/>
    <w:rsid w:val="005955A9"/>
    <w:rsid w:val="00595A26"/>
    <w:rsid w:val="005960D0"/>
    <w:rsid w:val="005964FF"/>
    <w:rsid w:val="005967B5"/>
    <w:rsid w:val="005A0833"/>
    <w:rsid w:val="005A09F2"/>
    <w:rsid w:val="005A1250"/>
    <w:rsid w:val="005A12B5"/>
    <w:rsid w:val="005A19FC"/>
    <w:rsid w:val="005A1B48"/>
    <w:rsid w:val="005A1D6D"/>
    <w:rsid w:val="005A3002"/>
    <w:rsid w:val="005A34FA"/>
    <w:rsid w:val="005A3D37"/>
    <w:rsid w:val="005A4515"/>
    <w:rsid w:val="005A4A16"/>
    <w:rsid w:val="005A4A3F"/>
    <w:rsid w:val="005A4A49"/>
    <w:rsid w:val="005A4D22"/>
    <w:rsid w:val="005A53B4"/>
    <w:rsid w:val="005A58F4"/>
    <w:rsid w:val="005A59C0"/>
    <w:rsid w:val="005A5F6F"/>
    <w:rsid w:val="005A6082"/>
    <w:rsid w:val="005A66AA"/>
    <w:rsid w:val="005A6C34"/>
    <w:rsid w:val="005A6C5C"/>
    <w:rsid w:val="005A6FAA"/>
    <w:rsid w:val="005A7770"/>
    <w:rsid w:val="005A7B5A"/>
    <w:rsid w:val="005B0870"/>
    <w:rsid w:val="005B1D68"/>
    <w:rsid w:val="005B22CE"/>
    <w:rsid w:val="005B2FDF"/>
    <w:rsid w:val="005B305A"/>
    <w:rsid w:val="005B31D6"/>
    <w:rsid w:val="005B3A2F"/>
    <w:rsid w:val="005B3AC9"/>
    <w:rsid w:val="005B45B9"/>
    <w:rsid w:val="005B5A32"/>
    <w:rsid w:val="005B5A99"/>
    <w:rsid w:val="005B687D"/>
    <w:rsid w:val="005B6A83"/>
    <w:rsid w:val="005B6AE1"/>
    <w:rsid w:val="005B77FD"/>
    <w:rsid w:val="005B7BA0"/>
    <w:rsid w:val="005C0F2F"/>
    <w:rsid w:val="005C10DE"/>
    <w:rsid w:val="005C1390"/>
    <w:rsid w:val="005C25E9"/>
    <w:rsid w:val="005C2920"/>
    <w:rsid w:val="005C31B9"/>
    <w:rsid w:val="005C4A96"/>
    <w:rsid w:val="005C4B84"/>
    <w:rsid w:val="005C4BCF"/>
    <w:rsid w:val="005C525C"/>
    <w:rsid w:val="005C59B7"/>
    <w:rsid w:val="005C5A45"/>
    <w:rsid w:val="005C76BC"/>
    <w:rsid w:val="005C7E99"/>
    <w:rsid w:val="005C7ED8"/>
    <w:rsid w:val="005D0032"/>
    <w:rsid w:val="005D00A7"/>
    <w:rsid w:val="005D0185"/>
    <w:rsid w:val="005D0AD5"/>
    <w:rsid w:val="005D1D53"/>
    <w:rsid w:val="005D270F"/>
    <w:rsid w:val="005D2EDA"/>
    <w:rsid w:val="005D42E9"/>
    <w:rsid w:val="005D5805"/>
    <w:rsid w:val="005D586A"/>
    <w:rsid w:val="005D682C"/>
    <w:rsid w:val="005D6C4D"/>
    <w:rsid w:val="005D71C4"/>
    <w:rsid w:val="005D7DEE"/>
    <w:rsid w:val="005E05C2"/>
    <w:rsid w:val="005E0875"/>
    <w:rsid w:val="005E0F20"/>
    <w:rsid w:val="005E13F6"/>
    <w:rsid w:val="005E2B4E"/>
    <w:rsid w:val="005E31E3"/>
    <w:rsid w:val="005E361E"/>
    <w:rsid w:val="005E3BFA"/>
    <w:rsid w:val="005E4978"/>
    <w:rsid w:val="005E5374"/>
    <w:rsid w:val="005E56A2"/>
    <w:rsid w:val="005E6770"/>
    <w:rsid w:val="005E69BF"/>
    <w:rsid w:val="005E6FBC"/>
    <w:rsid w:val="005F0442"/>
    <w:rsid w:val="005F07A7"/>
    <w:rsid w:val="005F0B47"/>
    <w:rsid w:val="005F0FFC"/>
    <w:rsid w:val="005F1A8A"/>
    <w:rsid w:val="005F26FD"/>
    <w:rsid w:val="005F2CB1"/>
    <w:rsid w:val="005F2DC9"/>
    <w:rsid w:val="005F34A3"/>
    <w:rsid w:val="005F60A3"/>
    <w:rsid w:val="005F65A7"/>
    <w:rsid w:val="005F7594"/>
    <w:rsid w:val="006017D1"/>
    <w:rsid w:val="00601BA7"/>
    <w:rsid w:val="006021BF"/>
    <w:rsid w:val="006023E4"/>
    <w:rsid w:val="00602A6B"/>
    <w:rsid w:val="00602B48"/>
    <w:rsid w:val="00603681"/>
    <w:rsid w:val="00603CB9"/>
    <w:rsid w:val="00603D0E"/>
    <w:rsid w:val="006058C6"/>
    <w:rsid w:val="00605DF8"/>
    <w:rsid w:val="00606272"/>
    <w:rsid w:val="00606649"/>
    <w:rsid w:val="00606CAD"/>
    <w:rsid w:val="00607345"/>
    <w:rsid w:val="00607E2F"/>
    <w:rsid w:val="00610CFE"/>
    <w:rsid w:val="0061108E"/>
    <w:rsid w:val="00611988"/>
    <w:rsid w:val="00611B37"/>
    <w:rsid w:val="00612471"/>
    <w:rsid w:val="00612C53"/>
    <w:rsid w:val="00614588"/>
    <w:rsid w:val="006148FE"/>
    <w:rsid w:val="006152EF"/>
    <w:rsid w:val="0061547C"/>
    <w:rsid w:val="006155A0"/>
    <w:rsid w:val="006166D1"/>
    <w:rsid w:val="00616B67"/>
    <w:rsid w:val="00616C3B"/>
    <w:rsid w:val="0062025D"/>
    <w:rsid w:val="00620728"/>
    <w:rsid w:val="00620D47"/>
    <w:rsid w:val="00620ED1"/>
    <w:rsid w:val="00621B1E"/>
    <w:rsid w:val="00622076"/>
    <w:rsid w:val="00622A1C"/>
    <w:rsid w:val="006239F5"/>
    <w:rsid w:val="00623A27"/>
    <w:rsid w:val="006241CC"/>
    <w:rsid w:val="00624D3F"/>
    <w:rsid w:val="006252B4"/>
    <w:rsid w:val="00625748"/>
    <w:rsid w:val="00625BEB"/>
    <w:rsid w:val="0062622F"/>
    <w:rsid w:val="006263E6"/>
    <w:rsid w:val="006263F1"/>
    <w:rsid w:val="0062649B"/>
    <w:rsid w:val="006269D4"/>
    <w:rsid w:val="00626A74"/>
    <w:rsid w:val="00626C15"/>
    <w:rsid w:val="00627995"/>
    <w:rsid w:val="00627CFF"/>
    <w:rsid w:val="00630D71"/>
    <w:rsid w:val="006327ED"/>
    <w:rsid w:val="006335F8"/>
    <w:rsid w:val="006336B0"/>
    <w:rsid w:val="00633A58"/>
    <w:rsid w:val="00633C96"/>
    <w:rsid w:val="00634472"/>
    <w:rsid w:val="006348B4"/>
    <w:rsid w:val="00635899"/>
    <w:rsid w:val="00637269"/>
    <w:rsid w:val="0063743D"/>
    <w:rsid w:val="00637AE7"/>
    <w:rsid w:val="0064004F"/>
    <w:rsid w:val="006401D4"/>
    <w:rsid w:val="00640BBA"/>
    <w:rsid w:val="0064126F"/>
    <w:rsid w:val="00641402"/>
    <w:rsid w:val="00642917"/>
    <w:rsid w:val="00642AE0"/>
    <w:rsid w:val="00642E50"/>
    <w:rsid w:val="00643880"/>
    <w:rsid w:val="0064547C"/>
    <w:rsid w:val="0064578A"/>
    <w:rsid w:val="00646BA2"/>
    <w:rsid w:val="00646C48"/>
    <w:rsid w:val="00646D6D"/>
    <w:rsid w:val="00650907"/>
    <w:rsid w:val="00650A63"/>
    <w:rsid w:val="00650E13"/>
    <w:rsid w:val="00651E1B"/>
    <w:rsid w:val="00651E89"/>
    <w:rsid w:val="00652659"/>
    <w:rsid w:val="006533FB"/>
    <w:rsid w:val="00653A93"/>
    <w:rsid w:val="00653EC9"/>
    <w:rsid w:val="006552E3"/>
    <w:rsid w:val="00655817"/>
    <w:rsid w:val="00656195"/>
    <w:rsid w:val="00656CD9"/>
    <w:rsid w:val="00657210"/>
    <w:rsid w:val="00660572"/>
    <w:rsid w:val="00660815"/>
    <w:rsid w:val="0066107F"/>
    <w:rsid w:val="00662656"/>
    <w:rsid w:val="006633FB"/>
    <w:rsid w:val="00663521"/>
    <w:rsid w:val="006635E4"/>
    <w:rsid w:val="0066385D"/>
    <w:rsid w:val="00663CA3"/>
    <w:rsid w:val="006644B4"/>
    <w:rsid w:val="00664639"/>
    <w:rsid w:val="006654AF"/>
    <w:rsid w:val="006659C0"/>
    <w:rsid w:val="00666E94"/>
    <w:rsid w:val="0066717C"/>
    <w:rsid w:val="00670297"/>
    <w:rsid w:val="006702C0"/>
    <w:rsid w:val="006706B9"/>
    <w:rsid w:val="00670820"/>
    <w:rsid w:val="006708F6"/>
    <w:rsid w:val="006709A4"/>
    <w:rsid w:val="00671940"/>
    <w:rsid w:val="006721B4"/>
    <w:rsid w:val="0067230E"/>
    <w:rsid w:val="00673738"/>
    <w:rsid w:val="00674C3B"/>
    <w:rsid w:val="00674D35"/>
    <w:rsid w:val="00675EA0"/>
    <w:rsid w:val="00676140"/>
    <w:rsid w:val="00676252"/>
    <w:rsid w:val="00677066"/>
    <w:rsid w:val="00677794"/>
    <w:rsid w:val="00677CBD"/>
    <w:rsid w:val="00680417"/>
    <w:rsid w:val="00680577"/>
    <w:rsid w:val="00680D45"/>
    <w:rsid w:val="00681011"/>
    <w:rsid w:val="006818CD"/>
    <w:rsid w:val="00681EB4"/>
    <w:rsid w:val="006825E9"/>
    <w:rsid w:val="006832B2"/>
    <w:rsid w:val="00684331"/>
    <w:rsid w:val="00684622"/>
    <w:rsid w:val="006848B7"/>
    <w:rsid w:val="00685634"/>
    <w:rsid w:val="006867BF"/>
    <w:rsid w:val="00686BD0"/>
    <w:rsid w:val="00686E7C"/>
    <w:rsid w:val="006872FF"/>
    <w:rsid w:val="00687386"/>
    <w:rsid w:val="006874F7"/>
    <w:rsid w:val="00690135"/>
    <w:rsid w:val="006903DC"/>
    <w:rsid w:val="0069048A"/>
    <w:rsid w:val="0069118B"/>
    <w:rsid w:val="006911E3"/>
    <w:rsid w:val="00691E59"/>
    <w:rsid w:val="006920D1"/>
    <w:rsid w:val="00692500"/>
    <w:rsid w:val="0069288E"/>
    <w:rsid w:val="00692959"/>
    <w:rsid w:val="0069326E"/>
    <w:rsid w:val="006934AD"/>
    <w:rsid w:val="00693548"/>
    <w:rsid w:val="00693BA1"/>
    <w:rsid w:val="006949DF"/>
    <w:rsid w:val="00694EFA"/>
    <w:rsid w:val="00695968"/>
    <w:rsid w:val="00695AE8"/>
    <w:rsid w:val="006965D0"/>
    <w:rsid w:val="00696B34"/>
    <w:rsid w:val="006A065F"/>
    <w:rsid w:val="006A067F"/>
    <w:rsid w:val="006A0EA3"/>
    <w:rsid w:val="006A1D4F"/>
    <w:rsid w:val="006A23B7"/>
    <w:rsid w:val="006A2813"/>
    <w:rsid w:val="006A3896"/>
    <w:rsid w:val="006A4174"/>
    <w:rsid w:val="006A42DF"/>
    <w:rsid w:val="006A4300"/>
    <w:rsid w:val="006A4A54"/>
    <w:rsid w:val="006A4D57"/>
    <w:rsid w:val="006A5A00"/>
    <w:rsid w:val="006A7786"/>
    <w:rsid w:val="006A7AAA"/>
    <w:rsid w:val="006B0DA5"/>
    <w:rsid w:val="006B0E7A"/>
    <w:rsid w:val="006B141C"/>
    <w:rsid w:val="006B3317"/>
    <w:rsid w:val="006B3B23"/>
    <w:rsid w:val="006B5C0D"/>
    <w:rsid w:val="006B6043"/>
    <w:rsid w:val="006C08A0"/>
    <w:rsid w:val="006C1470"/>
    <w:rsid w:val="006C1628"/>
    <w:rsid w:val="006C1C04"/>
    <w:rsid w:val="006C2335"/>
    <w:rsid w:val="006C3FCF"/>
    <w:rsid w:val="006C47D8"/>
    <w:rsid w:val="006C4F54"/>
    <w:rsid w:val="006C53D1"/>
    <w:rsid w:val="006C5CAB"/>
    <w:rsid w:val="006C6BD0"/>
    <w:rsid w:val="006C6C53"/>
    <w:rsid w:val="006D0BE9"/>
    <w:rsid w:val="006D17D8"/>
    <w:rsid w:val="006D2D08"/>
    <w:rsid w:val="006D34FD"/>
    <w:rsid w:val="006D3C29"/>
    <w:rsid w:val="006D4122"/>
    <w:rsid w:val="006D4424"/>
    <w:rsid w:val="006D4AF6"/>
    <w:rsid w:val="006D57DE"/>
    <w:rsid w:val="006D5F1D"/>
    <w:rsid w:val="006D733C"/>
    <w:rsid w:val="006D7BB3"/>
    <w:rsid w:val="006D7DB7"/>
    <w:rsid w:val="006E02C9"/>
    <w:rsid w:val="006E032D"/>
    <w:rsid w:val="006E0B65"/>
    <w:rsid w:val="006E0C3C"/>
    <w:rsid w:val="006E1307"/>
    <w:rsid w:val="006E1DFE"/>
    <w:rsid w:val="006E2021"/>
    <w:rsid w:val="006E24EF"/>
    <w:rsid w:val="006E3B5E"/>
    <w:rsid w:val="006E3B6F"/>
    <w:rsid w:val="006E3FF0"/>
    <w:rsid w:val="006E5053"/>
    <w:rsid w:val="006E65D4"/>
    <w:rsid w:val="006F01A8"/>
    <w:rsid w:val="006F0B00"/>
    <w:rsid w:val="006F0EE1"/>
    <w:rsid w:val="006F1B42"/>
    <w:rsid w:val="006F20A5"/>
    <w:rsid w:val="006F20BA"/>
    <w:rsid w:val="006F26A2"/>
    <w:rsid w:val="006F385C"/>
    <w:rsid w:val="006F40EF"/>
    <w:rsid w:val="006F4657"/>
    <w:rsid w:val="006F53AD"/>
    <w:rsid w:val="006F5DC4"/>
    <w:rsid w:val="006F5F55"/>
    <w:rsid w:val="006F62D5"/>
    <w:rsid w:val="006F6C58"/>
    <w:rsid w:val="006F72F7"/>
    <w:rsid w:val="006F7522"/>
    <w:rsid w:val="006F7667"/>
    <w:rsid w:val="006F76E1"/>
    <w:rsid w:val="007004D5"/>
    <w:rsid w:val="00701901"/>
    <w:rsid w:val="0070237E"/>
    <w:rsid w:val="00702DA3"/>
    <w:rsid w:val="00704108"/>
    <w:rsid w:val="0070414B"/>
    <w:rsid w:val="00704578"/>
    <w:rsid w:val="007060F0"/>
    <w:rsid w:val="00707B75"/>
    <w:rsid w:val="00707EEE"/>
    <w:rsid w:val="00710122"/>
    <w:rsid w:val="007101CA"/>
    <w:rsid w:val="007112C3"/>
    <w:rsid w:val="007112D1"/>
    <w:rsid w:val="0071152A"/>
    <w:rsid w:val="00711673"/>
    <w:rsid w:val="00711932"/>
    <w:rsid w:val="00712043"/>
    <w:rsid w:val="00712422"/>
    <w:rsid w:val="00712ACB"/>
    <w:rsid w:val="00712EBA"/>
    <w:rsid w:val="0071313A"/>
    <w:rsid w:val="007134A9"/>
    <w:rsid w:val="00714161"/>
    <w:rsid w:val="00714380"/>
    <w:rsid w:val="007143AE"/>
    <w:rsid w:val="0071498B"/>
    <w:rsid w:val="00715CE9"/>
    <w:rsid w:val="00715EF6"/>
    <w:rsid w:val="00716A5D"/>
    <w:rsid w:val="007173A8"/>
    <w:rsid w:val="00720B77"/>
    <w:rsid w:val="00720F6C"/>
    <w:rsid w:val="0072120A"/>
    <w:rsid w:val="007212CE"/>
    <w:rsid w:val="0072157A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0A0"/>
    <w:rsid w:val="0072648B"/>
    <w:rsid w:val="00727D0C"/>
    <w:rsid w:val="00727DA8"/>
    <w:rsid w:val="00730061"/>
    <w:rsid w:val="007307A3"/>
    <w:rsid w:val="00730A47"/>
    <w:rsid w:val="00730A6E"/>
    <w:rsid w:val="00732C44"/>
    <w:rsid w:val="00732FAC"/>
    <w:rsid w:val="00733E2B"/>
    <w:rsid w:val="00733FC3"/>
    <w:rsid w:val="007342CA"/>
    <w:rsid w:val="00734D5C"/>
    <w:rsid w:val="00734EE6"/>
    <w:rsid w:val="00736131"/>
    <w:rsid w:val="00736385"/>
    <w:rsid w:val="00737373"/>
    <w:rsid w:val="007379BF"/>
    <w:rsid w:val="00737A20"/>
    <w:rsid w:val="00737D45"/>
    <w:rsid w:val="00740278"/>
    <w:rsid w:val="00741103"/>
    <w:rsid w:val="007411DF"/>
    <w:rsid w:val="00741616"/>
    <w:rsid w:val="007416D7"/>
    <w:rsid w:val="00742068"/>
    <w:rsid w:val="00742532"/>
    <w:rsid w:val="00742598"/>
    <w:rsid w:val="00742660"/>
    <w:rsid w:val="00743763"/>
    <w:rsid w:val="00743BF0"/>
    <w:rsid w:val="007448DC"/>
    <w:rsid w:val="0074524F"/>
    <w:rsid w:val="00745D71"/>
    <w:rsid w:val="00747356"/>
    <w:rsid w:val="00750AC7"/>
    <w:rsid w:val="0075156B"/>
    <w:rsid w:val="00751A9D"/>
    <w:rsid w:val="00752315"/>
    <w:rsid w:val="007529F5"/>
    <w:rsid w:val="00752DA5"/>
    <w:rsid w:val="007545A1"/>
    <w:rsid w:val="00754935"/>
    <w:rsid w:val="00754CB2"/>
    <w:rsid w:val="00754FE7"/>
    <w:rsid w:val="007550B4"/>
    <w:rsid w:val="00755AF5"/>
    <w:rsid w:val="00756422"/>
    <w:rsid w:val="00756D33"/>
    <w:rsid w:val="007609E3"/>
    <w:rsid w:val="007612D7"/>
    <w:rsid w:val="00761592"/>
    <w:rsid w:val="007625A6"/>
    <w:rsid w:val="00764FB9"/>
    <w:rsid w:val="00766663"/>
    <w:rsid w:val="00766849"/>
    <w:rsid w:val="00766F2D"/>
    <w:rsid w:val="007671AF"/>
    <w:rsid w:val="007677EC"/>
    <w:rsid w:val="00767853"/>
    <w:rsid w:val="00767D43"/>
    <w:rsid w:val="00767E74"/>
    <w:rsid w:val="00767F8E"/>
    <w:rsid w:val="00770248"/>
    <w:rsid w:val="0077074E"/>
    <w:rsid w:val="00770DFF"/>
    <w:rsid w:val="007721B3"/>
    <w:rsid w:val="00772201"/>
    <w:rsid w:val="00772949"/>
    <w:rsid w:val="00772E93"/>
    <w:rsid w:val="00772F50"/>
    <w:rsid w:val="007736B8"/>
    <w:rsid w:val="007736CE"/>
    <w:rsid w:val="007742C4"/>
    <w:rsid w:val="007742D5"/>
    <w:rsid w:val="00774C55"/>
    <w:rsid w:val="00774EC8"/>
    <w:rsid w:val="00775179"/>
    <w:rsid w:val="0077687F"/>
    <w:rsid w:val="007770A9"/>
    <w:rsid w:val="007774A8"/>
    <w:rsid w:val="007776BD"/>
    <w:rsid w:val="00777BBE"/>
    <w:rsid w:val="00777E17"/>
    <w:rsid w:val="00780139"/>
    <w:rsid w:val="00780DE8"/>
    <w:rsid w:val="00781523"/>
    <w:rsid w:val="0078195A"/>
    <w:rsid w:val="007819E6"/>
    <w:rsid w:val="0078212F"/>
    <w:rsid w:val="007822E8"/>
    <w:rsid w:val="007826B2"/>
    <w:rsid w:val="00783B97"/>
    <w:rsid w:val="00783FE9"/>
    <w:rsid w:val="007841BC"/>
    <w:rsid w:val="00784303"/>
    <w:rsid w:val="0078445A"/>
    <w:rsid w:val="007847F7"/>
    <w:rsid w:val="00784AF4"/>
    <w:rsid w:val="007854CF"/>
    <w:rsid w:val="0078565D"/>
    <w:rsid w:val="007863B0"/>
    <w:rsid w:val="007867AC"/>
    <w:rsid w:val="00786D1D"/>
    <w:rsid w:val="00791709"/>
    <w:rsid w:val="00791921"/>
    <w:rsid w:val="00791A80"/>
    <w:rsid w:val="00791CEC"/>
    <w:rsid w:val="007938EF"/>
    <w:rsid w:val="00794238"/>
    <w:rsid w:val="00794277"/>
    <w:rsid w:val="007955C7"/>
    <w:rsid w:val="0079694C"/>
    <w:rsid w:val="0079726A"/>
    <w:rsid w:val="00797693"/>
    <w:rsid w:val="00797A81"/>
    <w:rsid w:val="00797CE0"/>
    <w:rsid w:val="007A0D4B"/>
    <w:rsid w:val="007A0EAE"/>
    <w:rsid w:val="007A1221"/>
    <w:rsid w:val="007A1647"/>
    <w:rsid w:val="007A1A27"/>
    <w:rsid w:val="007A1FD3"/>
    <w:rsid w:val="007A28F3"/>
    <w:rsid w:val="007A3E4D"/>
    <w:rsid w:val="007A45CF"/>
    <w:rsid w:val="007A479B"/>
    <w:rsid w:val="007A4DFD"/>
    <w:rsid w:val="007A5EFA"/>
    <w:rsid w:val="007A7F73"/>
    <w:rsid w:val="007B0CAF"/>
    <w:rsid w:val="007B0E69"/>
    <w:rsid w:val="007B10E8"/>
    <w:rsid w:val="007B11A7"/>
    <w:rsid w:val="007B1B8E"/>
    <w:rsid w:val="007B1CDD"/>
    <w:rsid w:val="007B1EA0"/>
    <w:rsid w:val="007B264E"/>
    <w:rsid w:val="007B2962"/>
    <w:rsid w:val="007B2F95"/>
    <w:rsid w:val="007B3227"/>
    <w:rsid w:val="007B3C77"/>
    <w:rsid w:val="007B40FE"/>
    <w:rsid w:val="007B4CB0"/>
    <w:rsid w:val="007B5235"/>
    <w:rsid w:val="007B68B0"/>
    <w:rsid w:val="007B701F"/>
    <w:rsid w:val="007B79C6"/>
    <w:rsid w:val="007C0528"/>
    <w:rsid w:val="007C0ADE"/>
    <w:rsid w:val="007C1C38"/>
    <w:rsid w:val="007C2207"/>
    <w:rsid w:val="007C2376"/>
    <w:rsid w:val="007C41E9"/>
    <w:rsid w:val="007C48BF"/>
    <w:rsid w:val="007C4BF9"/>
    <w:rsid w:val="007C4C04"/>
    <w:rsid w:val="007C4DAA"/>
    <w:rsid w:val="007C5D89"/>
    <w:rsid w:val="007C64E3"/>
    <w:rsid w:val="007C6564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245"/>
    <w:rsid w:val="007D2806"/>
    <w:rsid w:val="007D2D37"/>
    <w:rsid w:val="007D344A"/>
    <w:rsid w:val="007D34ED"/>
    <w:rsid w:val="007D3C9C"/>
    <w:rsid w:val="007D4335"/>
    <w:rsid w:val="007D4828"/>
    <w:rsid w:val="007D48B1"/>
    <w:rsid w:val="007D49E4"/>
    <w:rsid w:val="007D5A10"/>
    <w:rsid w:val="007D68D3"/>
    <w:rsid w:val="007D6D70"/>
    <w:rsid w:val="007E0E4B"/>
    <w:rsid w:val="007E0E99"/>
    <w:rsid w:val="007E1582"/>
    <w:rsid w:val="007E204C"/>
    <w:rsid w:val="007E23C5"/>
    <w:rsid w:val="007E254A"/>
    <w:rsid w:val="007E29AE"/>
    <w:rsid w:val="007E2DC8"/>
    <w:rsid w:val="007E367C"/>
    <w:rsid w:val="007E3863"/>
    <w:rsid w:val="007E4C2A"/>
    <w:rsid w:val="007E554E"/>
    <w:rsid w:val="007E5678"/>
    <w:rsid w:val="007E568E"/>
    <w:rsid w:val="007E5BD9"/>
    <w:rsid w:val="007E5F6C"/>
    <w:rsid w:val="007E6632"/>
    <w:rsid w:val="007E6A3D"/>
    <w:rsid w:val="007E714C"/>
    <w:rsid w:val="007F06B6"/>
    <w:rsid w:val="007F08EF"/>
    <w:rsid w:val="007F0984"/>
    <w:rsid w:val="007F0FA0"/>
    <w:rsid w:val="007F11A2"/>
    <w:rsid w:val="007F1933"/>
    <w:rsid w:val="007F19E2"/>
    <w:rsid w:val="007F1D70"/>
    <w:rsid w:val="007F1F69"/>
    <w:rsid w:val="007F2700"/>
    <w:rsid w:val="007F3E7E"/>
    <w:rsid w:val="007F3FE4"/>
    <w:rsid w:val="007F4119"/>
    <w:rsid w:val="007F516F"/>
    <w:rsid w:val="007F6768"/>
    <w:rsid w:val="007F67E3"/>
    <w:rsid w:val="007F693A"/>
    <w:rsid w:val="007F6B1C"/>
    <w:rsid w:val="007F71E1"/>
    <w:rsid w:val="007F7609"/>
    <w:rsid w:val="007F790B"/>
    <w:rsid w:val="007F7BF7"/>
    <w:rsid w:val="007F7DDA"/>
    <w:rsid w:val="0080060C"/>
    <w:rsid w:val="008018D5"/>
    <w:rsid w:val="0080319C"/>
    <w:rsid w:val="0080328F"/>
    <w:rsid w:val="0080353C"/>
    <w:rsid w:val="00804E46"/>
    <w:rsid w:val="00805295"/>
    <w:rsid w:val="0080581D"/>
    <w:rsid w:val="00806073"/>
    <w:rsid w:val="00806DCD"/>
    <w:rsid w:val="0080725B"/>
    <w:rsid w:val="0080758C"/>
    <w:rsid w:val="008111ED"/>
    <w:rsid w:val="00811579"/>
    <w:rsid w:val="008116A1"/>
    <w:rsid w:val="00811D30"/>
    <w:rsid w:val="00812170"/>
    <w:rsid w:val="00812626"/>
    <w:rsid w:val="0081290A"/>
    <w:rsid w:val="00812C43"/>
    <w:rsid w:val="0081313F"/>
    <w:rsid w:val="0081315C"/>
    <w:rsid w:val="00813944"/>
    <w:rsid w:val="00814447"/>
    <w:rsid w:val="00814CF6"/>
    <w:rsid w:val="00814F5E"/>
    <w:rsid w:val="00815412"/>
    <w:rsid w:val="008158F4"/>
    <w:rsid w:val="00815C37"/>
    <w:rsid w:val="0081725E"/>
    <w:rsid w:val="00817356"/>
    <w:rsid w:val="00817B70"/>
    <w:rsid w:val="0082043C"/>
    <w:rsid w:val="00820916"/>
    <w:rsid w:val="00820A0C"/>
    <w:rsid w:val="00820AE7"/>
    <w:rsid w:val="00820F45"/>
    <w:rsid w:val="00821A9B"/>
    <w:rsid w:val="00821F3E"/>
    <w:rsid w:val="00822BCD"/>
    <w:rsid w:val="00822D54"/>
    <w:rsid w:val="008232F0"/>
    <w:rsid w:val="00824371"/>
    <w:rsid w:val="0082452B"/>
    <w:rsid w:val="008245C8"/>
    <w:rsid w:val="00824ADD"/>
    <w:rsid w:val="00824CD9"/>
    <w:rsid w:val="00825C7B"/>
    <w:rsid w:val="008261E2"/>
    <w:rsid w:val="00826298"/>
    <w:rsid w:val="008271E1"/>
    <w:rsid w:val="00827484"/>
    <w:rsid w:val="00827BBB"/>
    <w:rsid w:val="00830120"/>
    <w:rsid w:val="00830A52"/>
    <w:rsid w:val="00830B6E"/>
    <w:rsid w:val="00831768"/>
    <w:rsid w:val="00831DB9"/>
    <w:rsid w:val="00832365"/>
    <w:rsid w:val="008341FD"/>
    <w:rsid w:val="008344DE"/>
    <w:rsid w:val="00834AEC"/>
    <w:rsid w:val="00834B17"/>
    <w:rsid w:val="0083545D"/>
    <w:rsid w:val="0083597D"/>
    <w:rsid w:val="00835FFC"/>
    <w:rsid w:val="0083638F"/>
    <w:rsid w:val="00836842"/>
    <w:rsid w:val="008375D0"/>
    <w:rsid w:val="00837761"/>
    <w:rsid w:val="00837D11"/>
    <w:rsid w:val="00841D88"/>
    <w:rsid w:val="008429FE"/>
    <w:rsid w:val="00842FD7"/>
    <w:rsid w:val="00844DCB"/>
    <w:rsid w:val="00844ED0"/>
    <w:rsid w:val="00845804"/>
    <w:rsid w:val="00846129"/>
    <w:rsid w:val="008466D1"/>
    <w:rsid w:val="00846798"/>
    <w:rsid w:val="008467C5"/>
    <w:rsid w:val="0084699F"/>
    <w:rsid w:val="00846EAA"/>
    <w:rsid w:val="0084786A"/>
    <w:rsid w:val="00850A16"/>
    <w:rsid w:val="00851B3F"/>
    <w:rsid w:val="00851CE4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171C"/>
    <w:rsid w:val="008621E3"/>
    <w:rsid w:val="00862552"/>
    <w:rsid w:val="00862664"/>
    <w:rsid w:val="00863013"/>
    <w:rsid w:val="00863172"/>
    <w:rsid w:val="00863198"/>
    <w:rsid w:val="00863823"/>
    <w:rsid w:val="00863D2C"/>
    <w:rsid w:val="00863FFA"/>
    <w:rsid w:val="0086406C"/>
    <w:rsid w:val="00864282"/>
    <w:rsid w:val="008643AF"/>
    <w:rsid w:val="0086504B"/>
    <w:rsid w:val="00865075"/>
    <w:rsid w:val="008651B7"/>
    <w:rsid w:val="00865BEF"/>
    <w:rsid w:val="00866FF8"/>
    <w:rsid w:val="008676CB"/>
    <w:rsid w:val="008678C0"/>
    <w:rsid w:val="00867D64"/>
    <w:rsid w:val="00867D70"/>
    <w:rsid w:val="00867D72"/>
    <w:rsid w:val="00870BDA"/>
    <w:rsid w:val="00871641"/>
    <w:rsid w:val="00871F3F"/>
    <w:rsid w:val="0087206A"/>
    <w:rsid w:val="008729EC"/>
    <w:rsid w:val="00872A99"/>
    <w:rsid w:val="00872BE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77F7D"/>
    <w:rsid w:val="0088148B"/>
    <w:rsid w:val="008815DD"/>
    <w:rsid w:val="0088171F"/>
    <w:rsid w:val="008827C2"/>
    <w:rsid w:val="00882EE6"/>
    <w:rsid w:val="00882FC6"/>
    <w:rsid w:val="00883361"/>
    <w:rsid w:val="008847CC"/>
    <w:rsid w:val="00884A23"/>
    <w:rsid w:val="00884FC0"/>
    <w:rsid w:val="0088583F"/>
    <w:rsid w:val="00885AC3"/>
    <w:rsid w:val="00885F0B"/>
    <w:rsid w:val="0088669D"/>
    <w:rsid w:val="00886DCD"/>
    <w:rsid w:val="00886E9E"/>
    <w:rsid w:val="00886EB6"/>
    <w:rsid w:val="008873AE"/>
    <w:rsid w:val="00887528"/>
    <w:rsid w:val="00887796"/>
    <w:rsid w:val="00887E76"/>
    <w:rsid w:val="0089092E"/>
    <w:rsid w:val="0089171A"/>
    <w:rsid w:val="00892842"/>
    <w:rsid w:val="00893446"/>
    <w:rsid w:val="00893AEB"/>
    <w:rsid w:val="00893E38"/>
    <w:rsid w:val="00893ED7"/>
    <w:rsid w:val="00894D79"/>
    <w:rsid w:val="00895E9B"/>
    <w:rsid w:val="008968C4"/>
    <w:rsid w:val="00896D88"/>
    <w:rsid w:val="00896EF2"/>
    <w:rsid w:val="008A014B"/>
    <w:rsid w:val="008A0470"/>
    <w:rsid w:val="008A0712"/>
    <w:rsid w:val="008A1488"/>
    <w:rsid w:val="008A17B7"/>
    <w:rsid w:val="008A2579"/>
    <w:rsid w:val="008A2608"/>
    <w:rsid w:val="008A29EB"/>
    <w:rsid w:val="008A2EA9"/>
    <w:rsid w:val="008A30E0"/>
    <w:rsid w:val="008A360D"/>
    <w:rsid w:val="008A3829"/>
    <w:rsid w:val="008A3EDF"/>
    <w:rsid w:val="008A4676"/>
    <w:rsid w:val="008A4A50"/>
    <w:rsid w:val="008A51F5"/>
    <w:rsid w:val="008A5D7A"/>
    <w:rsid w:val="008A6658"/>
    <w:rsid w:val="008A79FD"/>
    <w:rsid w:val="008B0F1C"/>
    <w:rsid w:val="008B13F8"/>
    <w:rsid w:val="008B2461"/>
    <w:rsid w:val="008B2D8A"/>
    <w:rsid w:val="008B314B"/>
    <w:rsid w:val="008B4428"/>
    <w:rsid w:val="008B46D5"/>
    <w:rsid w:val="008B4B64"/>
    <w:rsid w:val="008B4FE4"/>
    <w:rsid w:val="008B59F9"/>
    <w:rsid w:val="008B6A17"/>
    <w:rsid w:val="008B6BAE"/>
    <w:rsid w:val="008B6EF1"/>
    <w:rsid w:val="008B711A"/>
    <w:rsid w:val="008B73E6"/>
    <w:rsid w:val="008B777E"/>
    <w:rsid w:val="008C02DF"/>
    <w:rsid w:val="008C05C8"/>
    <w:rsid w:val="008C1641"/>
    <w:rsid w:val="008C16DF"/>
    <w:rsid w:val="008C1E93"/>
    <w:rsid w:val="008C1EC1"/>
    <w:rsid w:val="008C257C"/>
    <w:rsid w:val="008C2AC2"/>
    <w:rsid w:val="008C2EBE"/>
    <w:rsid w:val="008C33D8"/>
    <w:rsid w:val="008C36D1"/>
    <w:rsid w:val="008C3885"/>
    <w:rsid w:val="008C398C"/>
    <w:rsid w:val="008C4268"/>
    <w:rsid w:val="008C46E5"/>
    <w:rsid w:val="008C5464"/>
    <w:rsid w:val="008C54A2"/>
    <w:rsid w:val="008C5EB9"/>
    <w:rsid w:val="008C706E"/>
    <w:rsid w:val="008C7134"/>
    <w:rsid w:val="008C71C2"/>
    <w:rsid w:val="008D0189"/>
    <w:rsid w:val="008D2DEA"/>
    <w:rsid w:val="008D38FF"/>
    <w:rsid w:val="008D3B58"/>
    <w:rsid w:val="008D3D3F"/>
    <w:rsid w:val="008D470A"/>
    <w:rsid w:val="008D5091"/>
    <w:rsid w:val="008D51F2"/>
    <w:rsid w:val="008D5C98"/>
    <w:rsid w:val="008D63A2"/>
    <w:rsid w:val="008D63AA"/>
    <w:rsid w:val="008D6A03"/>
    <w:rsid w:val="008D735B"/>
    <w:rsid w:val="008D76BA"/>
    <w:rsid w:val="008D7C1C"/>
    <w:rsid w:val="008E0197"/>
    <w:rsid w:val="008E072B"/>
    <w:rsid w:val="008E0C41"/>
    <w:rsid w:val="008E1C47"/>
    <w:rsid w:val="008E1CC9"/>
    <w:rsid w:val="008E206B"/>
    <w:rsid w:val="008E21A2"/>
    <w:rsid w:val="008E35A7"/>
    <w:rsid w:val="008E3746"/>
    <w:rsid w:val="008E382E"/>
    <w:rsid w:val="008E4568"/>
    <w:rsid w:val="008E5531"/>
    <w:rsid w:val="008E556A"/>
    <w:rsid w:val="008E59BC"/>
    <w:rsid w:val="008E5C6D"/>
    <w:rsid w:val="008E6991"/>
    <w:rsid w:val="008E7BD0"/>
    <w:rsid w:val="008E7C2B"/>
    <w:rsid w:val="008F0818"/>
    <w:rsid w:val="008F0D51"/>
    <w:rsid w:val="008F12C7"/>
    <w:rsid w:val="008F19BF"/>
    <w:rsid w:val="008F19C2"/>
    <w:rsid w:val="008F1AC4"/>
    <w:rsid w:val="008F21FE"/>
    <w:rsid w:val="008F23EE"/>
    <w:rsid w:val="008F2501"/>
    <w:rsid w:val="008F2870"/>
    <w:rsid w:val="008F2DF4"/>
    <w:rsid w:val="008F43AF"/>
    <w:rsid w:val="008F4766"/>
    <w:rsid w:val="008F53B7"/>
    <w:rsid w:val="008F5A52"/>
    <w:rsid w:val="008F6B0E"/>
    <w:rsid w:val="008F6D5E"/>
    <w:rsid w:val="008F7150"/>
    <w:rsid w:val="008F7B43"/>
    <w:rsid w:val="00901232"/>
    <w:rsid w:val="009012DE"/>
    <w:rsid w:val="00901792"/>
    <w:rsid w:val="009018F5"/>
    <w:rsid w:val="00901BEE"/>
    <w:rsid w:val="0090287E"/>
    <w:rsid w:val="00902FED"/>
    <w:rsid w:val="00903A1B"/>
    <w:rsid w:val="00903A83"/>
    <w:rsid w:val="00903D60"/>
    <w:rsid w:val="0090407A"/>
    <w:rsid w:val="00905004"/>
    <w:rsid w:val="00905107"/>
    <w:rsid w:val="009055E3"/>
    <w:rsid w:val="00905910"/>
    <w:rsid w:val="00906ECA"/>
    <w:rsid w:val="00907D6A"/>
    <w:rsid w:val="00907DE2"/>
    <w:rsid w:val="00910AD5"/>
    <w:rsid w:val="00911BC5"/>
    <w:rsid w:val="00911DDF"/>
    <w:rsid w:val="00912055"/>
    <w:rsid w:val="00912FA2"/>
    <w:rsid w:val="009137E7"/>
    <w:rsid w:val="00914EC2"/>
    <w:rsid w:val="00915856"/>
    <w:rsid w:val="00915F09"/>
    <w:rsid w:val="00915F97"/>
    <w:rsid w:val="009169B2"/>
    <w:rsid w:val="00916D46"/>
    <w:rsid w:val="0091729F"/>
    <w:rsid w:val="009172AD"/>
    <w:rsid w:val="009172D0"/>
    <w:rsid w:val="00917333"/>
    <w:rsid w:val="00917602"/>
    <w:rsid w:val="00920F74"/>
    <w:rsid w:val="009216A1"/>
    <w:rsid w:val="00921DC8"/>
    <w:rsid w:val="0092291B"/>
    <w:rsid w:val="0092311F"/>
    <w:rsid w:val="00925438"/>
    <w:rsid w:val="00926426"/>
    <w:rsid w:val="009268EB"/>
    <w:rsid w:val="009275D3"/>
    <w:rsid w:val="009276B1"/>
    <w:rsid w:val="00930C8C"/>
    <w:rsid w:val="00931550"/>
    <w:rsid w:val="00931567"/>
    <w:rsid w:val="0093186C"/>
    <w:rsid w:val="00932CFD"/>
    <w:rsid w:val="00932D92"/>
    <w:rsid w:val="00932EFB"/>
    <w:rsid w:val="009333B0"/>
    <w:rsid w:val="00933DCA"/>
    <w:rsid w:val="00934EFB"/>
    <w:rsid w:val="00935564"/>
    <w:rsid w:val="00936953"/>
    <w:rsid w:val="009379C4"/>
    <w:rsid w:val="00937CCB"/>
    <w:rsid w:val="00940E92"/>
    <w:rsid w:val="0094103B"/>
    <w:rsid w:val="00941701"/>
    <w:rsid w:val="00941A80"/>
    <w:rsid w:val="00941AC5"/>
    <w:rsid w:val="009429E9"/>
    <w:rsid w:val="00942EE5"/>
    <w:rsid w:val="009430FA"/>
    <w:rsid w:val="0094375D"/>
    <w:rsid w:val="00944393"/>
    <w:rsid w:val="00944E45"/>
    <w:rsid w:val="00944E9D"/>
    <w:rsid w:val="0094553A"/>
    <w:rsid w:val="00945785"/>
    <w:rsid w:val="00945D71"/>
    <w:rsid w:val="00946B31"/>
    <w:rsid w:val="00946F5E"/>
    <w:rsid w:val="00947F77"/>
    <w:rsid w:val="009504BD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9DA"/>
    <w:rsid w:val="00957DE7"/>
    <w:rsid w:val="0096077E"/>
    <w:rsid w:val="00960DFB"/>
    <w:rsid w:val="00960F04"/>
    <w:rsid w:val="009613A5"/>
    <w:rsid w:val="00961C5A"/>
    <w:rsid w:val="00963E43"/>
    <w:rsid w:val="00963E9A"/>
    <w:rsid w:val="00964AA7"/>
    <w:rsid w:val="00964EEA"/>
    <w:rsid w:val="009655B0"/>
    <w:rsid w:val="00965B42"/>
    <w:rsid w:val="00966522"/>
    <w:rsid w:val="009666C6"/>
    <w:rsid w:val="00967169"/>
    <w:rsid w:val="0096730A"/>
    <w:rsid w:val="009705E4"/>
    <w:rsid w:val="009708E7"/>
    <w:rsid w:val="009714B3"/>
    <w:rsid w:val="00971CCC"/>
    <w:rsid w:val="00972024"/>
    <w:rsid w:val="009724F5"/>
    <w:rsid w:val="0097260B"/>
    <w:rsid w:val="009728C5"/>
    <w:rsid w:val="00972B43"/>
    <w:rsid w:val="00972CCA"/>
    <w:rsid w:val="00972E11"/>
    <w:rsid w:val="0097341A"/>
    <w:rsid w:val="009738C4"/>
    <w:rsid w:val="00973FCF"/>
    <w:rsid w:val="00974E43"/>
    <w:rsid w:val="009759BD"/>
    <w:rsid w:val="00975DC6"/>
    <w:rsid w:val="00976557"/>
    <w:rsid w:val="00977566"/>
    <w:rsid w:val="00977B50"/>
    <w:rsid w:val="00977D36"/>
    <w:rsid w:val="00980422"/>
    <w:rsid w:val="0098049C"/>
    <w:rsid w:val="009808A8"/>
    <w:rsid w:val="009808C7"/>
    <w:rsid w:val="00980FAE"/>
    <w:rsid w:val="0098102F"/>
    <w:rsid w:val="00981497"/>
    <w:rsid w:val="009816EF"/>
    <w:rsid w:val="0098178E"/>
    <w:rsid w:val="00981857"/>
    <w:rsid w:val="00981E85"/>
    <w:rsid w:val="009823B2"/>
    <w:rsid w:val="00982633"/>
    <w:rsid w:val="00982F30"/>
    <w:rsid w:val="00982F46"/>
    <w:rsid w:val="0098345B"/>
    <w:rsid w:val="00983D54"/>
    <w:rsid w:val="00983F06"/>
    <w:rsid w:val="0098407C"/>
    <w:rsid w:val="00984496"/>
    <w:rsid w:val="00984701"/>
    <w:rsid w:val="00985248"/>
    <w:rsid w:val="009853F0"/>
    <w:rsid w:val="009856EE"/>
    <w:rsid w:val="00985A32"/>
    <w:rsid w:val="00985F3A"/>
    <w:rsid w:val="00986255"/>
    <w:rsid w:val="009871D4"/>
    <w:rsid w:val="009876B6"/>
    <w:rsid w:val="00987971"/>
    <w:rsid w:val="00987FF1"/>
    <w:rsid w:val="00990C3E"/>
    <w:rsid w:val="009913BB"/>
    <w:rsid w:val="009928D5"/>
    <w:rsid w:val="00994286"/>
    <w:rsid w:val="00994360"/>
    <w:rsid w:val="00995A13"/>
    <w:rsid w:val="009966E4"/>
    <w:rsid w:val="00996925"/>
    <w:rsid w:val="009A0A40"/>
    <w:rsid w:val="009A253F"/>
    <w:rsid w:val="009A254E"/>
    <w:rsid w:val="009A32A6"/>
    <w:rsid w:val="009A32E5"/>
    <w:rsid w:val="009A4B22"/>
    <w:rsid w:val="009A4C99"/>
    <w:rsid w:val="009A52D0"/>
    <w:rsid w:val="009A5857"/>
    <w:rsid w:val="009A58B8"/>
    <w:rsid w:val="009A5AEF"/>
    <w:rsid w:val="009A701B"/>
    <w:rsid w:val="009A757E"/>
    <w:rsid w:val="009A76DF"/>
    <w:rsid w:val="009B066F"/>
    <w:rsid w:val="009B08E7"/>
    <w:rsid w:val="009B0FF8"/>
    <w:rsid w:val="009B1321"/>
    <w:rsid w:val="009B13A6"/>
    <w:rsid w:val="009B3CE7"/>
    <w:rsid w:val="009B3D27"/>
    <w:rsid w:val="009B4007"/>
    <w:rsid w:val="009B41C3"/>
    <w:rsid w:val="009B4E7C"/>
    <w:rsid w:val="009B501F"/>
    <w:rsid w:val="009B5574"/>
    <w:rsid w:val="009B56A4"/>
    <w:rsid w:val="009B5FA0"/>
    <w:rsid w:val="009B63D1"/>
    <w:rsid w:val="009B699F"/>
    <w:rsid w:val="009B6BA5"/>
    <w:rsid w:val="009B6F3F"/>
    <w:rsid w:val="009B74D5"/>
    <w:rsid w:val="009C159C"/>
    <w:rsid w:val="009C1821"/>
    <w:rsid w:val="009C1AB3"/>
    <w:rsid w:val="009C3009"/>
    <w:rsid w:val="009C3155"/>
    <w:rsid w:val="009C32B4"/>
    <w:rsid w:val="009C3587"/>
    <w:rsid w:val="009C36D6"/>
    <w:rsid w:val="009C382D"/>
    <w:rsid w:val="009C38EE"/>
    <w:rsid w:val="009C3E1E"/>
    <w:rsid w:val="009C3F07"/>
    <w:rsid w:val="009C417F"/>
    <w:rsid w:val="009C4301"/>
    <w:rsid w:val="009C57CB"/>
    <w:rsid w:val="009C5874"/>
    <w:rsid w:val="009C5982"/>
    <w:rsid w:val="009C6768"/>
    <w:rsid w:val="009C6938"/>
    <w:rsid w:val="009C6C9A"/>
    <w:rsid w:val="009C738B"/>
    <w:rsid w:val="009C7756"/>
    <w:rsid w:val="009D0A42"/>
    <w:rsid w:val="009D17B5"/>
    <w:rsid w:val="009D1A30"/>
    <w:rsid w:val="009D31BA"/>
    <w:rsid w:val="009D33ED"/>
    <w:rsid w:val="009D3CBF"/>
    <w:rsid w:val="009D3F50"/>
    <w:rsid w:val="009D4004"/>
    <w:rsid w:val="009D4AF1"/>
    <w:rsid w:val="009D4F61"/>
    <w:rsid w:val="009D53A6"/>
    <w:rsid w:val="009D5902"/>
    <w:rsid w:val="009D7454"/>
    <w:rsid w:val="009D7C02"/>
    <w:rsid w:val="009D7F96"/>
    <w:rsid w:val="009E03E6"/>
    <w:rsid w:val="009E04B6"/>
    <w:rsid w:val="009E075B"/>
    <w:rsid w:val="009E09F7"/>
    <w:rsid w:val="009E0D2D"/>
    <w:rsid w:val="009E207E"/>
    <w:rsid w:val="009E2167"/>
    <w:rsid w:val="009E235D"/>
    <w:rsid w:val="009E243C"/>
    <w:rsid w:val="009E2504"/>
    <w:rsid w:val="009E379A"/>
    <w:rsid w:val="009E3A09"/>
    <w:rsid w:val="009E3D34"/>
    <w:rsid w:val="009E4A5B"/>
    <w:rsid w:val="009E55D8"/>
    <w:rsid w:val="009E6D7F"/>
    <w:rsid w:val="009E7454"/>
    <w:rsid w:val="009E7965"/>
    <w:rsid w:val="009F04D2"/>
    <w:rsid w:val="009F0549"/>
    <w:rsid w:val="009F0CF1"/>
    <w:rsid w:val="009F1D45"/>
    <w:rsid w:val="009F2350"/>
    <w:rsid w:val="009F25AC"/>
    <w:rsid w:val="009F2BA7"/>
    <w:rsid w:val="009F2C07"/>
    <w:rsid w:val="009F3117"/>
    <w:rsid w:val="009F50B6"/>
    <w:rsid w:val="009F5594"/>
    <w:rsid w:val="009F6112"/>
    <w:rsid w:val="009F62E0"/>
    <w:rsid w:val="009F6952"/>
    <w:rsid w:val="009F6DA0"/>
    <w:rsid w:val="009F7214"/>
    <w:rsid w:val="009F742D"/>
    <w:rsid w:val="009F74AA"/>
    <w:rsid w:val="00A0018A"/>
    <w:rsid w:val="00A005C5"/>
    <w:rsid w:val="00A01182"/>
    <w:rsid w:val="00A01A86"/>
    <w:rsid w:val="00A01CC6"/>
    <w:rsid w:val="00A01E25"/>
    <w:rsid w:val="00A03A8D"/>
    <w:rsid w:val="00A03B65"/>
    <w:rsid w:val="00A04C6A"/>
    <w:rsid w:val="00A05BDC"/>
    <w:rsid w:val="00A05E0A"/>
    <w:rsid w:val="00A06820"/>
    <w:rsid w:val="00A06D03"/>
    <w:rsid w:val="00A073F5"/>
    <w:rsid w:val="00A07485"/>
    <w:rsid w:val="00A07848"/>
    <w:rsid w:val="00A07A86"/>
    <w:rsid w:val="00A10174"/>
    <w:rsid w:val="00A10B3E"/>
    <w:rsid w:val="00A10BC8"/>
    <w:rsid w:val="00A1101A"/>
    <w:rsid w:val="00A11059"/>
    <w:rsid w:val="00A11385"/>
    <w:rsid w:val="00A116FB"/>
    <w:rsid w:val="00A11E3B"/>
    <w:rsid w:val="00A12257"/>
    <w:rsid w:val="00A128A6"/>
    <w:rsid w:val="00A13332"/>
    <w:rsid w:val="00A1378B"/>
    <w:rsid w:val="00A13A97"/>
    <w:rsid w:val="00A15FBB"/>
    <w:rsid w:val="00A168F9"/>
    <w:rsid w:val="00A20304"/>
    <w:rsid w:val="00A2041C"/>
    <w:rsid w:val="00A20AA5"/>
    <w:rsid w:val="00A21542"/>
    <w:rsid w:val="00A217D5"/>
    <w:rsid w:val="00A21970"/>
    <w:rsid w:val="00A224B6"/>
    <w:rsid w:val="00A231B2"/>
    <w:rsid w:val="00A238C0"/>
    <w:rsid w:val="00A23959"/>
    <w:rsid w:val="00A241E4"/>
    <w:rsid w:val="00A245FA"/>
    <w:rsid w:val="00A25DA2"/>
    <w:rsid w:val="00A2619C"/>
    <w:rsid w:val="00A2682E"/>
    <w:rsid w:val="00A26A29"/>
    <w:rsid w:val="00A26D78"/>
    <w:rsid w:val="00A27706"/>
    <w:rsid w:val="00A27CCD"/>
    <w:rsid w:val="00A300DA"/>
    <w:rsid w:val="00A3040E"/>
    <w:rsid w:val="00A306D5"/>
    <w:rsid w:val="00A31CC6"/>
    <w:rsid w:val="00A32666"/>
    <w:rsid w:val="00A327AC"/>
    <w:rsid w:val="00A33F57"/>
    <w:rsid w:val="00A34FAB"/>
    <w:rsid w:val="00A34FEB"/>
    <w:rsid w:val="00A35034"/>
    <w:rsid w:val="00A3577F"/>
    <w:rsid w:val="00A35998"/>
    <w:rsid w:val="00A361BA"/>
    <w:rsid w:val="00A3766A"/>
    <w:rsid w:val="00A37EA8"/>
    <w:rsid w:val="00A40A64"/>
    <w:rsid w:val="00A40C82"/>
    <w:rsid w:val="00A42AEF"/>
    <w:rsid w:val="00A4302D"/>
    <w:rsid w:val="00A430AF"/>
    <w:rsid w:val="00A4349F"/>
    <w:rsid w:val="00A43B18"/>
    <w:rsid w:val="00A44904"/>
    <w:rsid w:val="00A45618"/>
    <w:rsid w:val="00A45685"/>
    <w:rsid w:val="00A46C71"/>
    <w:rsid w:val="00A479BB"/>
    <w:rsid w:val="00A47E62"/>
    <w:rsid w:val="00A47E8F"/>
    <w:rsid w:val="00A507A9"/>
    <w:rsid w:val="00A51DB8"/>
    <w:rsid w:val="00A52496"/>
    <w:rsid w:val="00A52DB6"/>
    <w:rsid w:val="00A52EF1"/>
    <w:rsid w:val="00A535E0"/>
    <w:rsid w:val="00A5371F"/>
    <w:rsid w:val="00A53BCC"/>
    <w:rsid w:val="00A541CB"/>
    <w:rsid w:val="00A55217"/>
    <w:rsid w:val="00A55317"/>
    <w:rsid w:val="00A555C7"/>
    <w:rsid w:val="00A55ABB"/>
    <w:rsid w:val="00A55C84"/>
    <w:rsid w:val="00A567E6"/>
    <w:rsid w:val="00A57062"/>
    <w:rsid w:val="00A573E9"/>
    <w:rsid w:val="00A600BB"/>
    <w:rsid w:val="00A6026C"/>
    <w:rsid w:val="00A615DD"/>
    <w:rsid w:val="00A61661"/>
    <w:rsid w:val="00A61929"/>
    <w:rsid w:val="00A61F71"/>
    <w:rsid w:val="00A61FFB"/>
    <w:rsid w:val="00A620A4"/>
    <w:rsid w:val="00A623AF"/>
    <w:rsid w:val="00A62595"/>
    <w:rsid w:val="00A62C10"/>
    <w:rsid w:val="00A6336D"/>
    <w:rsid w:val="00A65658"/>
    <w:rsid w:val="00A66155"/>
    <w:rsid w:val="00A66454"/>
    <w:rsid w:val="00A66B66"/>
    <w:rsid w:val="00A67843"/>
    <w:rsid w:val="00A7003C"/>
    <w:rsid w:val="00A7029E"/>
    <w:rsid w:val="00A711D6"/>
    <w:rsid w:val="00A7131D"/>
    <w:rsid w:val="00A714DB"/>
    <w:rsid w:val="00A71E91"/>
    <w:rsid w:val="00A72888"/>
    <w:rsid w:val="00A72ED5"/>
    <w:rsid w:val="00A73A97"/>
    <w:rsid w:val="00A73BDE"/>
    <w:rsid w:val="00A73F7E"/>
    <w:rsid w:val="00A74915"/>
    <w:rsid w:val="00A74C4E"/>
    <w:rsid w:val="00A7504A"/>
    <w:rsid w:val="00A75182"/>
    <w:rsid w:val="00A75270"/>
    <w:rsid w:val="00A76D08"/>
    <w:rsid w:val="00A77716"/>
    <w:rsid w:val="00A777C4"/>
    <w:rsid w:val="00A77B59"/>
    <w:rsid w:val="00A77BC1"/>
    <w:rsid w:val="00A77DD8"/>
    <w:rsid w:val="00A80071"/>
    <w:rsid w:val="00A81B73"/>
    <w:rsid w:val="00A8216D"/>
    <w:rsid w:val="00A82617"/>
    <w:rsid w:val="00A82A05"/>
    <w:rsid w:val="00A82E3D"/>
    <w:rsid w:val="00A83018"/>
    <w:rsid w:val="00A8339F"/>
    <w:rsid w:val="00A83583"/>
    <w:rsid w:val="00A84158"/>
    <w:rsid w:val="00A844D3"/>
    <w:rsid w:val="00A84883"/>
    <w:rsid w:val="00A85B27"/>
    <w:rsid w:val="00A87036"/>
    <w:rsid w:val="00A87634"/>
    <w:rsid w:val="00A913A4"/>
    <w:rsid w:val="00A91D07"/>
    <w:rsid w:val="00A92541"/>
    <w:rsid w:val="00A92908"/>
    <w:rsid w:val="00A9291B"/>
    <w:rsid w:val="00A92AEE"/>
    <w:rsid w:val="00A9311C"/>
    <w:rsid w:val="00A938C3"/>
    <w:rsid w:val="00A93E2D"/>
    <w:rsid w:val="00A9482A"/>
    <w:rsid w:val="00A94D20"/>
    <w:rsid w:val="00A97199"/>
    <w:rsid w:val="00A974D5"/>
    <w:rsid w:val="00A97664"/>
    <w:rsid w:val="00A97AD2"/>
    <w:rsid w:val="00A97AD4"/>
    <w:rsid w:val="00A97F44"/>
    <w:rsid w:val="00AA01CF"/>
    <w:rsid w:val="00AA06CA"/>
    <w:rsid w:val="00AA0C10"/>
    <w:rsid w:val="00AA0DE1"/>
    <w:rsid w:val="00AA18AF"/>
    <w:rsid w:val="00AA18F8"/>
    <w:rsid w:val="00AA2800"/>
    <w:rsid w:val="00AA2C87"/>
    <w:rsid w:val="00AA356F"/>
    <w:rsid w:val="00AA3D14"/>
    <w:rsid w:val="00AA5834"/>
    <w:rsid w:val="00AA5D43"/>
    <w:rsid w:val="00AA604F"/>
    <w:rsid w:val="00AA6377"/>
    <w:rsid w:val="00AA65B1"/>
    <w:rsid w:val="00AA665F"/>
    <w:rsid w:val="00AA6690"/>
    <w:rsid w:val="00AA6D59"/>
    <w:rsid w:val="00AA73D2"/>
    <w:rsid w:val="00AA78EB"/>
    <w:rsid w:val="00AA79B1"/>
    <w:rsid w:val="00AA7E46"/>
    <w:rsid w:val="00AB0669"/>
    <w:rsid w:val="00AB1500"/>
    <w:rsid w:val="00AB2008"/>
    <w:rsid w:val="00AB2644"/>
    <w:rsid w:val="00AB3945"/>
    <w:rsid w:val="00AB3B8A"/>
    <w:rsid w:val="00AB417E"/>
    <w:rsid w:val="00AB452B"/>
    <w:rsid w:val="00AB45F4"/>
    <w:rsid w:val="00AB655E"/>
    <w:rsid w:val="00AB67D6"/>
    <w:rsid w:val="00AB7286"/>
    <w:rsid w:val="00AB72E2"/>
    <w:rsid w:val="00AB77BD"/>
    <w:rsid w:val="00AB77CE"/>
    <w:rsid w:val="00AB78F3"/>
    <w:rsid w:val="00AC0031"/>
    <w:rsid w:val="00AC1FCE"/>
    <w:rsid w:val="00AC1FDF"/>
    <w:rsid w:val="00AC21AD"/>
    <w:rsid w:val="00AC31DB"/>
    <w:rsid w:val="00AC33BB"/>
    <w:rsid w:val="00AC3CB0"/>
    <w:rsid w:val="00AC41F7"/>
    <w:rsid w:val="00AC42D9"/>
    <w:rsid w:val="00AC4B6C"/>
    <w:rsid w:val="00AC4EDB"/>
    <w:rsid w:val="00AC57FD"/>
    <w:rsid w:val="00AC6D2F"/>
    <w:rsid w:val="00AC7B52"/>
    <w:rsid w:val="00AC7CF3"/>
    <w:rsid w:val="00AD03D5"/>
    <w:rsid w:val="00AD08DD"/>
    <w:rsid w:val="00AD13CB"/>
    <w:rsid w:val="00AD2581"/>
    <w:rsid w:val="00AD2EED"/>
    <w:rsid w:val="00AD3455"/>
    <w:rsid w:val="00AD36AC"/>
    <w:rsid w:val="00AD3BBD"/>
    <w:rsid w:val="00AD3FD8"/>
    <w:rsid w:val="00AD48B0"/>
    <w:rsid w:val="00AD5FFC"/>
    <w:rsid w:val="00AD64F8"/>
    <w:rsid w:val="00AD678C"/>
    <w:rsid w:val="00AD6BC0"/>
    <w:rsid w:val="00AE0682"/>
    <w:rsid w:val="00AE0A21"/>
    <w:rsid w:val="00AE0AB1"/>
    <w:rsid w:val="00AE0EBD"/>
    <w:rsid w:val="00AE22F2"/>
    <w:rsid w:val="00AE24EF"/>
    <w:rsid w:val="00AE28DC"/>
    <w:rsid w:val="00AE2A80"/>
    <w:rsid w:val="00AE32BE"/>
    <w:rsid w:val="00AE36DC"/>
    <w:rsid w:val="00AE4651"/>
    <w:rsid w:val="00AE4BE3"/>
    <w:rsid w:val="00AF0453"/>
    <w:rsid w:val="00AF120D"/>
    <w:rsid w:val="00AF1BE9"/>
    <w:rsid w:val="00AF1D03"/>
    <w:rsid w:val="00AF25D1"/>
    <w:rsid w:val="00AF29B7"/>
    <w:rsid w:val="00AF40C0"/>
    <w:rsid w:val="00AF4400"/>
    <w:rsid w:val="00AF444B"/>
    <w:rsid w:val="00AF45F3"/>
    <w:rsid w:val="00AF614B"/>
    <w:rsid w:val="00AF6696"/>
    <w:rsid w:val="00AF67D0"/>
    <w:rsid w:val="00AF6A40"/>
    <w:rsid w:val="00B00032"/>
    <w:rsid w:val="00B00438"/>
    <w:rsid w:val="00B00686"/>
    <w:rsid w:val="00B00789"/>
    <w:rsid w:val="00B00806"/>
    <w:rsid w:val="00B018E2"/>
    <w:rsid w:val="00B01D56"/>
    <w:rsid w:val="00B025FF"/>
    <w:rsid w:val="00B027C8"/>
    <w:rsid w:val="00B02C41"/>
    <w:rsid w:val="00B03614"/>
    <w:rsid w:val="00B03D8E"/>
    <w:rsid w:val="00B058C6"/>
    <w:rsid w:val="00B06296"/>
    <w:rsid w:val="00B072D4"/>
    <w:rsid w:val="00B100B7"/>
    <w:rsid w:val="00B107DE"/>
    <w:rsid w:val="00B11CF7"/>
    <w:rsid w:val="00B12555"/>
    <w:rsid w:val="00B125C8"/>
    <w:rsid w:val="00B12EA8"/>
    <w:rsid w:val="00B141C1"/>
    <w:rsid w:val="00B147F7"/>
    <w:rsid w:val="00B14CA2"/>
    <w:rsid w:val="00B156A3"/>
    <w:rsid w:val="00B159B5"/>
    <w:rsid w:val="00B15D17"/>
    <w:rsid w:val="00B16022"/>
    <w:rsid w:val="00B16038"/>
    <w:rsid w:val="00B1609B"/>
    <w:rsid w:val="00B16409"/>
    <w:rsid w:val="00B16675"/>
    <w:rsid w:val="00B2084D"/>
    <w:rsid w:val="00B21416"/>
    <w:rsid w:val="00B21657"/>
    <w:rsid w:val="00B21A55"/>
    <w:rsid w:val="00B21D0C"/>
    <w:rsid w:val="00B23FBB"/>
    <w:rsid w:val="00B24009"/>
    <w:rsid w:val="00B240A7"/>
    <w:rsid w:val="00B24520"/>
    <w:rsid w:val="00B24E56"/>
    <w:rsid w:val="00B259DB"/>
    <w:rsid w:val="00B26004"/>
    <w:rsid w:val="00B26160"/>
    <w:rsid w:val="00B26A4F"/>
    <w:rsid w:val="00B270DF"/>
    <w:rsid w:val="00B271E3"/>
    <w:rsid w:val="00B27872"/>
    <w:rsid w:val="00B27A46"/>
    <w:rsid w:val="00B27EE8"/>
    <w:rsid w:val="00B302AB"/>
    <w:rsid w:val="00B306EC"/>
    <w:rsid w:val="00B30BFE"/>
    <w:rsid w:val="00B30C76"/>
    <w:rsid w:val="00B30D14"/>
    <w:rsid w:val="00B31931"/>
    <w:rsid w:val="00B3271D"/>
    <w:rsid w:val="00B3293A"/>
    <w:rsid w:val="00B32EF5"/>
    <w:rsid w:val="00B33740"/>
    <w:rsid w:val="00B339A2"/>
    <w:rsid w:val="00B33A78"/>
    <w:rsid w:val="00B33AC3"/>
    <w:rsid w:val="00B33F36"/>
    <w:rsid w:val="00B35E4B"/>
    <w:rsid w:val="00B362DB"/>
    <w:rsid w:val="00B370A8"/>
    <w:rsid w:val="00B37D00"/>
    <w:rsid w:val="00B37D98"/>
    <w:rsid w:val="00B401CA"/>
    <w:rsid w:val="00B401D4"/>
    <w:rsid w:val="00B40355"/>
    <w:rsid w:val="00B40D54"/>
    <w:rsid w:val="00B40EBC"/>
    <w:rsid w:val="00B40FB0"/>
    <w:rsid w:val="00B41240"/>
    <w:rsid w:val="00B42559"/>
    <w:rsid w:val="00B428F3"/>
    <w:rsid w:val="00B42A24"/>
    <w:rsid w:val="00B42BFC"/>
    <w:rsid w:val="00B42E14"/>
    <w:rsid w:val="00B441BC"/>
    <w:rsid w:val="00B44212"/>
    <w:rsid w:val="00B44A2A"/>
    <w:rsid w:val="00B4546E"/>
    <w:rsid w:val="00B4548E"/>
    <w:rsid w:val="00B45A5C"/>
    <w:rsid w:val="00B467C1"/>
    <w:rsid w:val="00B46F11"/>
    <w:rsid w:val="00B47680"/>
    <w:rsid w:val="00B4790D"/>
    <w:rsid w:val="00B5001D"/>
    <w:rsid w:val="00B5005E"/>
    <w:rsid w:val="00B503F1"/>
    <w:rsid w:val="00B509DE"/>
    <w:rsid w:val="00B50F68"/>
    <w:rsid w:val="00B5168C"/>
    <w:rsid w:val="00B52175"/>
    <w:rsid w:val="00B5246C"/>
    <w:rsid w:val="00B53098"/>
    <w:rsid w:val="00B530F0"/>
    <w:rsid w:val="00B54F32"/>
    <w:rsid w:val="00B55A64"/>
    <w:rsid w:val="00B55E8D"/>
    <w:rsid w:val="00B5682A"/>
    <w:rsid w:val="00B57AC9"/>
    <w:rsid w:val="00B600C5"/>
    <w:rsid w:val="00B60B5C"/>
    <w:rsid w:val="00B611EB"/>
    <w:rsid w:val="00B6197D"/>
    <w:rsid w:val="00B62586"/>
    <w:rsid w:val="00B62A9C"/>
    <w:rsid w:val="00B63AF5"/>
    <w:rsid w:val="00B63B97"/>
    <w:rsid w:val="00B63F7E"/>
    <w:rsid w:val="00B6418E"/>
    <w:rsid w:val="00B64AC3"/>
    <w:rsid w:val="00B64E82"/>
    <w:rsid w:val="00B65F6E"/>
    <w:rsid w:val="00B70306"/>
    <w:rsid w:val="00B7112A"/>
    <w:rsid w:val="00B7167A"/>
    <w:rsid w:val="00B7186D"/>
    <w:rsid w:val="00B72074"/>
    <w:rsid w:val="00B7208E"/>
    <w:rsid w:val="00B724F1"/>
    <w:rsid w:val="00B73719"/>
    <w:rsid w:val="00B73B66"/>
    <w:rsid w:val="00B73FB7"/>
    <w:rsid w:val="00B747D8"/>
    <w:rsid w:val="00B74FFC"/>
    <w:rsid w:val="00B75255"/>
    <w:rsid w:val="00B7541F"/>
    <w:rsid w:val="00B757E9"/>
    <w:rsid w:val="00B759E9"/>
    <w:rsid w:val="00B76070"/>
    <w:rsid w:val="00B770C7"/>
    <w:rsid w:val="00B7787F"/>
    <w:rsid w:val="00B77A23"/>
    <w:rsid w:val="00B77D45"/>
    <w:rsid w:val="00B80494"/>
    <w:rsid w:val="00B80859"/>
    <w:rsid w:val="00B80DDD"/>
    <w:rsid w:val="00B80E8A"/>
    <w:rsid w:val="00B81752"/>
    <w:rsid w:val="00B81DE9"/>
    <w:rsid w:val="00B81EE1"/>
    <w:rsid w:val="00B8263A"/>
    <w:rsid w:val="00B82897"/>
    <w:rsid w:val="00B82E67"/>
    <w:rsid w:val="00B83E75"/>
    <w:rsid w:val="00B83FAB"/>
    <w:rsid w:val="00B84031"/>
    <w:rsid w:val="00B8411E"/>
    <w:rsid w:val="00B841FD"/>
    <w:rsid w:val="00B849FA"/>
    <w:rsid w:val="00B8598D"/>
    <w:rsid w:val="00B8635E"/>
    <w:rsid w:val="00B86496"/>
    <w:rsid w:val="00B86910"/>
    <w:rsid w:val="00B86B2D"/>
    <w:rsid w:val="00B86C9E"/>
    <w:rsid w:val="00B86DA1"/>
    <w:rsid w:val="00B8744E"/>
    <w:rsid w:val="00B874D7"/>
    <w:rsid w:val="00B90412"/>
    <w:rsid w:val="00B913CA"/>
    <w:rsid w:val="00B929C9"/>
    <w:rsid w:val="00B94202"/>
    <w:rsid w:val="00B95187"/>
    <w:rsid w:val="00B96244"/>
    <w:rsid w:val="00B962C0"/>
    <w:rsid w:val="00B9666D"/>
    <w:rsid w:val="00B96AE0"/>
    <w:rsid w:val="00B971E3"/>
    <w:rsid w:val="00B9769D"/>
    <w:rsid w:val="00B9779A"/>
    <w:rsid w:val="00B9796C"/>
    <w:rsid w:val="00B97A52"/>
    <w:rsid w:val="00BA0072"/>
    <w:rsid w:val="00BA2BF1"/>
    <w:rsid w:val="00BA3235"/>
    <w:rsid w:val="00BA4387"/>
    <w:rsid w:val="00BA45D9"/>
    <w:rsid w:val="00BA4718"/>
    <w:rsid w:val="00BA4B75"/>
    <w:rsid w:val="00BA4E24"/>
    <w:rsid w:val="00BA50B4"/>
    <w:rsid w:val="00BA5141"/>
    <w:rsid w:val="00BA5537"/>
    <w:rsid w:val="00BA56E9"/>
    <w:rsid w:val="00BA628E"/>
    <w:rsid w:val="00BA63E3"/>
    <w:rsid w:val="00BA659A"/>
    <w:rsid w:val="00BA719B"/>
    <w:rsid w:val="00BA7BDE"/>
    <w:rsid w:val="00BA7CCA"/>
    <w:rsid w:val="00BA7F47"/>
    <w:rsid w:val="00BB039B"/>
    <w:rsid w:val="00BB1017"/>
    <w:rsid w:val="00BB1320"/>
    <w:rsid w:val="00BB169E"/>
    <w:rsid w:val="00BB16FE"/>
    <w:rsid w:val="00BB17D8"/>
    <w:rsid w:val="00BB18A9"/>
    <w:rsid w:val="00BB1FC5"/>
    <w:rsid w:val="00BB201A"/>
    <w:rsid w:val="00BB332A"/>
    <w:rsid w:val="00BB3490"/>
    <w:rsid w:val="00BB4A8E"/>
    <w:rsid w:val="00BB4DE4"/>
    <w:rsid w:val="00BB500A"/>
    <w:rsid w:val="00BB597F"/>
    <w:rsid w:val="00BB69BE"/>
    <w:rsid w:val="00BC116A"/>
    <w:rsid w:val="00BC1BC3"/>
    <w:rsid w:val="00BC2531"/>
    <w:rsid w:val="00BC2891"/>
    <w:rsid w:val="00BC2EFE"/>
    <w:rsid w:val="00BC3D3D"/>
    <w:rsid w:val="00BC3EA3"/>
    <w:rsid w:val="00BC41D5"/>
    <w:rsid w:val="00BC5184"/>
    <w:rsid w:val="00BC5508"/>
    <w:rsid w:val="00BC5621"/>
    <w:rsid w:val="00BC5854"/>
    <w:rsid w:val="00BC5ACF"/>
    <w:rsid w:val="00BC5D1B"/>
    <w:rsid w:val="00BC629E"/>
    <w:rsid w:val="00BC63BA"/>
    <w:rsid w:val="00BC6863"/>
    <w:rsid w:val="00BC692D"/>
    <w:rsid w:val="00BC6D6A"/>
    <w:rsid w:val="00BC7376"/>
    <w:rsid w:val="00BC7E9E"/>
    <w:rsid w:val="00BD0085"/>
    <w:rsid w:val="00BD0276"/>
    <w:rsid w:val="00BD06D0"/>
    <w:rsid w:val="00BD0A4F"/>
    <w:rsid w:val="00BD3937"/>
    <w:rsid w:val="00BD458A"/>
    <w:rsid w:val="00BD48B7"/>
    <w:rsid w:val="00BD4920"/>
    <w:rsid w:val="00BD50EB"/>
    <w:rsid w:val="00BD5287"/>
    <w:rsid w:val="00BD6225"/>
    <w:rsid w:val="00BD669A"/>
    <w:rsid w:val="00BD6975"/>
    <w:rsid w:val="00BD6DA9"/>
    <w:rsid w:val="00BD7BD8"/>
    <w:rsid w:val="00BD7BEF"/>
    <w:rsid w:val="00BE0296"/>
    <w:rsid w:val="00BE1189"/>
    <w:rsid w:val="00BE19D4"/>
    <w:rsid w:val="00BE1F19"/>
    <w:rsid w:val="00BE31B2"/>
    <w:rsid w:val="00BE37CA"/>
    <w:rsid w:val="00BE3F75"/>
    <w:rsid w:val="00BE4436"/>
    <w:rsid w:val="00BE68BC"/>
    <w:rsid w:val="00BE70DA"/>
    <w:rsid w:val="00BE79C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3F63"/>
    <w:rsid w:val="00BF4C03"/>
    <w:rsid w:val="00BF4C6A"/>
    <w:rsid w:val="00BF4D1B"/>
    <w:rsid w:val="00BF516E"/>
    <w:rsid w:val="00BF51F2"/>
    <w:rsid w:val="00BF5945"/>
    <w:rsid w:val="00BF60FA"/>
    <w:rsid w:val="00BF647E"/>
    <w:rsid w:val="00BF70E3"/>
    <w:rsid w:val="00BF7163"/>
    <w:rsid w:val="00BF735A"/>
    <w:rsid w:val="00BF7378"/>
    <w:rsid w:val="00BF786B"/>
    <w:rsid w:val="00C001AE"/>
    <w:rsid w:val="00C00468"/>
    <w:rsid w:val="00C009E6"/>
    <w:rsid w:val="00C01C05"/>
    <w:rsid w:val="00C0209B"/>
    <w:rsid w:val="00C023C6"/>
    <w:rsid w:val="00C0292D"/>
    <w:rsid w:val="00C029DE"/>
    <w:rsid w:val="00C03B77"/>
    <w:rsid w:val="00C03CCE"/>
    <w:rsid w:val="00C0453D"/>
    <w:rsid w:val="00C053F9"/>
    <w:rsid w:val="00C05957"/>
    <w:rsid w:val="00C05E66"/>
    <w:rsid w:val="00C061FE"/>
    <w:rsid w:val="00C067F1"/>
    <w:rsid w:val="00C068B3"/>
    <w:rsid w:val="00C07590"/>
    <w:rsid w:val="00C07E34"/>
    <w:rsid w:val="00C104B1"/>
    <w:rsid w:val="00C10FFA"/>
    <w:rsid w:val="00C11360"/>
    <w:rsid w:val="00C13CC8"/>
    <w:rsid w:val="00C13F2B"/>
    <w:rsid w:val="00C14143"/>
    <w:rsid w:val="00C1429B"/>
    <w:rsid w:val="00C1442E"/>
    <w:rsid w:val="00C152FD"/>
    <w:rsid w:val="00C154F0"/>
    <w:rsid w:val="00C15711"/>
    <w:rsid w:val="00C157C0"/>
    <w:rsid w:val="00C16264"/>
    <w:rsid w:val="00C167A3"/>
    <w:rsid w:val="00C168EC"/>
    <w:rsid w:val="00C16AC5"/>
    <w:rsid w:val="00C16F13"/>
    <w:rsid w:val="00C20209"/>
    <w:rsid w:val="00C20569"/>
    <w:rsid w:val="00C20B49"/>
    <w:rsid w:val="00C210AF"/>
    <w:rsid w:val="00C21319"/>
    <w:rsid w:val="00C21FE1"/>
    <w:rsid w:val="00C2204F"/>
    <w:rsid w:val="00C2272D"/>
    <w:rsid w:val="00C229CB"/>
    <w:rsid w:val="00C23718"/>
    <w:rsid w:val="00C238F6"/>
    <w:rsid w:val="00C246ED"/>
    <w:rsid w:val="00C246F4"/>
    <w:rsid w:val="00C25267"/>
    <w:rsid w:val="00C253F5"/>
    <w:rsid w:val="00C25BBF"/>
    <w:rsid w:val="00C25DF5"/>
    <w:rsid w:val="00C26B7A"/>
    <w:rsid w:val="00C3006E"/>
    <w:rsid w:val="00C30B49"/>
    <w:rsid w:val="00C30D4F"/>
    <w:rsid w:val="00C3173D"/>
    <w:rsid w:val="00C32287"/>
    <w:rsid w:val="00C32369"/>
    <w:rsid w:val="00C32BCD"/>
    <w:rsid w:val="00C32E69"/>
    <w:rsid w:val="00C35287"/>
    <w:rsid w:val="00C35BB3"/>
    <w:rsid w:val="00C35EB4"/>
    <w:rsid w:val="00C36AF8"/>
    <w:rsid w:val="00C36BC7"/>
    <w:rsid w:val="00C36E38"/>
    <w:rsid w:val="00C37257"/>
    <w:rsid w:val="00C37644"/>
    <w:rsid w:val="00C3773A"/>
    <w:rsid w:val="00C37A02"/>
    <w:rsid w:val="00C37CC8"/>
    <w:rsid w:val="00C40BD4"/>
    <w:rsid w:val="00C40D96"/>
    <w:rsid w:val="00C40E68"/>
    <w:rsid w:val="00C41C56"/>
    <w:rsid w:val="00C41FA6"/>
    <w:rsid w:val="00C42FC9"/>
    <w:rsid w:val="00C43634"/>
    <w:rsid w:val="00C43B6F"/>
    <w:rsid w:val="00C43D65"/>
    <w:rsid w:val="00C44175"/>
    <w:rsid w:val="00C44507"/>
    <w:rsid w:val="00C4459C"/>
    <w:rsid w:val="00C445F3"/>
    <w:rsid w:val="00C44610"/>
    <w:rsid w:val="00C44D45"/>
    <w:rsid w:val="00C45C13"/>
    <w:rsid w:val="00C461C6"/>
    <w:rsid w:val="00C4638A"/>
    <w:rsid w:val="00C46563"/>
    <w:rsid w:val="00C46998"/>
    <w:rsid w:val="00C46FE3"/>
    <w:rsid w:val="00C4731A"/>
    <w:rsid w:val="00C475B5"/>
    <w:rsid w:val="00C47DC6"/>
    <w:rsid w:val="00C503A4"/>
    <w:rsid w:val="00C506E0"/>
    <w:rsid w:val="00C50C54"/>
    <w:rsid w:val="00C5187A"/>
    <w:rsid w:val="00C518A7"/>
    <w:rsid w:val="00C5209B"/>
    <w:rsid w:val="00C53671"/>
    <w:rsid w:val="00C537D1"/>
    <w:rsid w:val="00C53A5D"/>
    <w:rsid w:val="00C54406"/>
    <w:rsid w:val="00C549D1"/>
    <w:rsid w:val="00C54C72"/>
    <w:rsid w:val="00C55027"/>
    <w:rsid w:val="00C556A1"/>
    <w:rsid w:val="00C556D4"/>
    <w:rsid w:val="00C55CE5"/>
    <w:rsid w:val="00C56B23"/>
    <w:rsid w:val="00C56EFC"/>
    <w:rsid w:val="00C57BB8"/>
    <w:rsid w:val="00C60147"/>
    <w:rsid w:val="00C60693"/>
    <w:rsid w:val="00C613DB"/>
    <w:rsid w:val="00C6184D"/>
    <w:rsid w:val="00C621EA"/>
    <w:rsid w:val="00C629E3"/>
    <w:rsid w:val="00C6390A"/>
    <w:rsid w:val="00C63D47"/>
    <w:rsid w:val="00C6448D"/>
    <w:rsid w:val="00C64632"/>
    <w:rsid w:val="00C646E4"/>
    <w:rsid w:val="00C6569E"/>
    <w:rsid w:val="00C65C35"/>
    <w:rsid w:val="00C65D19"/>
    <w:rsid w:val="00C65D8E"/>
    <w:rsid w:val="00C65D9B"/>
    <w:rsid w:val="00C65EC0"/>
    <w:rsid w:val="00C6643E"/>
    <w:rsid w:val="00C66485"/>
    <w:rsid w:val="00C6673B"/>
    <w:rsid w:val="00C66887"/>
    <w:rsid w:val="00C67C22"/>
    <w:rsid w:val="00C67CD4"/>
    <w:rsid w:val="00C67F6B"/>
    <w:rsid w:val="00C70015"/>
    <w:rsid w:val="00C70308"/>
    <w:rsid w:val="00C70773"/>
    <w:rsid w:val="00C70FB0"/>
    <w:rsid w:val="00C70FB8"/>
    <w:rsid w:val="00C71082"/>
    <w:rsid w:val="00C71371"/>
    <w:rsid w:val="00C716FF"/>
    <w:rsid w:val="00C727BC"/>
    <w:rsid w:val="00C731A2"/>
    <w:rsid w:val="00C737B9"/>
    <w:rsid w:val="00C73BC5"/>
    <w:rsid w:val="00C741F6"/>
    <w:rsid w:val="00C74698"/>
    <w:rsid w:val="00C748D6"/>
    <w:rsid w:val="00C7514A"/>
    <w:rsid w:val="00C75622"/>
    <w:rsid w:val="00C76D9C"/>
    <w:rsid w:val="00C80A1A"/>
    <w:rsid w:val="00C80F57"/>
    <w:rsid w:val="00C81CD6"/>
    <w:rsid w:val="00C828B1"/>
    <w:rsid w:val="00C828D9"/>
    <w:rsid w:val="00C844BE"/>
    <w:rsid w:val="00C845E4"/>
    <w:rsid w:val="00C84833"/>
    <w:rsid w:val="00C853C4"/>
    <w:rsid w:val="00C86220"/>
    <w:rsid w:val="00C86E2A"/>
    <w:rsid w:val="00C87B51"/>
    <w:rsid w:val="00C87E03"/>
    <w:rsid w:val="00C90044"/>
    <w:rsid w:val="00C902E3"/>
    <w:rsid w:val="00C9044F"/>
    <w:rsid w:val="00C904C6"/>
    <w:rsid w:val="00C90C6B"/>
    <w:rsid w:val="00C91249"/>
    <w:rsid w:val="00C913B4"/>
    <w:rsid w:val="00C917D7"/>
    <w:rsid w:val="00C918B1"/>
    <w:rsid w:val="00C91AD7"/>
    <w:rsid w:val="00C91CAA"/>
    <w:rsid w:val="00C92826"/>
    <w:rsid w:val="00C93BB7"/>
    <w:rsid w:val="00C93E35"/>
    <w:rsid w:val="00C9409E"/>
    <w:rsid w:val="00C9463C"/>
    <w:rsid w:val="00C958D3"/>
    <w:rsid w:val="00C95C06"/>
    <w:rsid w:val="00C9616E"/>
    <w:rsid w:val="00C9671F"/>
    <w:rsid w:val="00C96F37"/>
    <w:rsid w:val="00C96F55"/>
    <w:rsid w:val="00C971D2"/>
    <w:rsid w:val="00C97507"/>
    <w:rsid w:val="00CA03CD"/>
    <w:rsid w:val="00CA052A"/>
    <w:rsid w:val="00CA3386"/>
    <w:rsid w:val="00CA3F74"/>
    <w:rsid w:val="00CA4260"/>
    <w:rsid w:val="00CA442E"/>
    <w:rsid w:val="00CA4BA6"/>
    <w:rsid w:val="00CA56C8"/>
    <w:rsid w:val="00CA5A10"/>
    <w:rsid w:val="00CA5A35"/>
    <w:rsid w:val="00CA63A1"/>
    <w:rsid w:val="00CA6F9C"/>
    <w:rsid w:val="00CA7ABE"/>
    <w:rsid w:val="00CA7DC9"/>
    <w:rsid w:val="00CA7E9D"/>
    <w:rsid w:val="00CB015A"/>
    <w:rsid w:val="00CB04CD"/>
    <w:rsid w:val="00CB0A37"/>
    <w:rsid w:val="00CB16FD"/>
    <w:rsid w:val="00CB1DB8"/>
    <w:rsid w:val="00CB274F"/>
    <w:rsid w:val="00CB2825"/>
    <w:rsid w:val="00CB2B45"/>
    <w:rsid w:val="00CB34A1"/>
    <w:rsid w:val="00CB36EC"/>
    <w:rsid w:val="00CB3B0D"/>
    <w:rsid w:val="00CB5834"/>
    <w:rsid w:val="00CB700F"/>
    <w:rsid w:val="00CB75EE"/>
    <w:rsid w:val="00CC0020"/>
    <w:rsid w:val="00CC10D8"/>
    <w:rsid w:val="00CC110A"/>
    <w:rsid w:val="00CC1BD9"/>
    <w:rsid w:val="00CC41D2"/>
    <w:rsid w:val="00CC4F71"/>
    <w:rsid w:val="00CC507B"/>
    <w:rsid w:val="00CC51C2"/>
    <w:rsid w:val="00CC5216"/>
    <w:rsid w:val="00CC5352"/>
    <w:rsid w:val="00CC5371"/>
    <w:rsid w:val="00CC57CF"/>
    <w:rsid w:val="00CC5C50"/>
    <w:rsid w:val="00CC6318"/>
    <w:rsid w:val="00CC701E"/>
    <w:rsid w:val="00CC73ED"/>
    <w:rsid w:val="00CD0AE7"/>
    <w:rsid w:val="00CD1ED6"/>
    <w:rsid w:val="00CD1EFF"/>
    <w:rsid w:val="00CD1FF5"/>
    <w:rsid w:val="00CD27D2"/>
    <w:rsid w:val="00CD27E8"/>
    <w:rsid w:val="00CD2A25"/>
    <w:rsid w:val="00CD2A26"/>
    <w:rsid w:val="00CD378F"/>
    <w:rsid w:val="00CD3CCE"/>
    <w:rsid w:val="00CD446C"/>
    <w:rsid w:val="00CD4BA8"/>
    <w:rsid w:val="00CD5409"/>
    <w:rsid w:val="00CD5E09"/>
    <w:rsid w:val="00CD5F6A"/>
    <w:rsid w:val="00CD64ED"/>
    <w:rsid w:val="00CD65AD"/>
    <w:rsid w:val="00CD670C"/>
    <w:rsid w:val="00CD68B4"/>
    <w:rsid w:val="00CD68BF"/>
    <w:rsid w:val="00CD6C7D"/>
    <w:rsid w:val="00CD6F7B"/>
    <w:rsid w:val="00CD7187"/>
    <w:rsid w:val="00CD75E2"/>
    <w:rsid w:val="00CD772A"/>
    <w:rsid w:val="00CE0390"/>
    <w:rsid w:val="00CE1142"/>
    <w:rsid w:val="00CE1DDD"/>
    <w:rsid w:val="00CE203C"/>
    <w:rsid w:val="00CE2D37"/>
    <w:rsid w:val="00CE2DFD"/>
    <w:rsid w:val="00CE3383"/>
    <w:rsid w:val="00CE3F0C"/>
    <w:rsid w:val="00CE4306"/>
    <w:rsid w:val="00CE4AED"/>
    <w:rsid w:val="00CE4EA0"/>
    <w:rsid w:val="00CE521E"/>
    <w:rsid w:val="00CE6204"/>
    <w:rsid w:val="00CE7CE4"/>
    <w:rsid w:val="00CF04F5"/>
    <w:rsid w:val="00CF1285"/>
    <w:rsid w:val="00CF1F95"/>
    <w:rsid w:val="00CF2831"/>
    <w:rsid w:val="00CF29FE"/>
    <w:rsid w:val="00CF3237"/>
    <w:rsid w:val="00CF337F"/>
    <w:rsid w:val="00CF338F"/>
    <w:rsid w:val="00CF39BE"/>
    <w:rsid w:val="00CF3A8A"/>
    <w:rsid w:val="00CF4272"/>
    <w:rsid w:val="00CF45A8"/>
    <w:rsid w:val="00CF5896"/>
    <w:rsid w:val="00CF5BFF"/>
    <w:rsid w:val="00CF5CF1"/>
    <w:rsid w:val="00CF5D90"/>
    <w:rsid w:val="00CF67D6"/>
    <w:rsid w:val="00CF6D89"/>
    <w:rsid w:val="00CF6E79"/>
    <w:rsid w:val="00CF7840"/>
    <w:rsid w:val="00D00823"/>
    <w:rsid w:val="00D00908"/>
    <w:rsid w:val="00D00939"/>
    <w:rsid w:val="00D00CAC"/>
    <w:rsid w:val="00D0158A"/>
    <w:rsid w:val="00D02BED"/>
    <w:rsid w:val="00D02C16"/>
    <w:rsid w:val="00D02C54"/>
    <w:rsid w:val="00D03877"/>
    <w:rsid w:val="00D03C33"/>
    <w:rsid w:val="00D03F4C"/>
    <w:rsid w:val="00D04B35"/>
    <w:rsid w:val="00D05025"/>
    <w:rsid w:val="00D05F65"/>
    <w:rsid w:val="00D0664C"/>
    <w:rsid w:val="00D07BDF"/>
    <w:rsid w:val="00D134D8"/>
    <w:rsid w:val="00D13718"/>
    <w:rsid w:val="00D138B3"/>
    <w:rsid w:val="00D13C9C"/>
    <w:rsid w:val="00D14113"/>
    <w:rsid w:val="00D149F2"/>
    <w:rsid w:val="00D14BCF"/>
    <w:rsid w:val="00D155E7"/>
    <w:rsid w:val="00D1583E"/>
    <w:rsid w:val="00D15DBD"/>
    <w:rsid w:val="00D16229"/>
    <w:rsid w:val="00D16725"/>
    <w:rsid w:val="00D16B93"/>
    <w:rsid w:val="00D16D3F"/>
    <w:rsid w:val="00D1775B"/>
    <w:rsid w:val="00D1798E"/>
    <w:rsid w:val="00D17A08"/>
    <w:rsid w:val="00D20698"/>
    <w:rsid w:val="00D20926"/>
    <w:rsid w:val="00D20CE3"/>
    <w:rsid w:val="00D20DA6"/>
    <w:rsid w:val="00D2127F"/>
    <w:rsid w:val="00D22852"/>
    <w:rsid w:val="00D228CA"/>
    <w:rsid w:val="00D22AE2"/>
    <w:rsid w:val="00D22B0F"/>
    <w:rsid w:val="00D22B64"/>
    <w:rsid w:val="00D22F86"/>
    <w:rsid w:val="00D2420D"/>
    <w:rsid w:val="00D251AF"/>
    <w:rsid w:val="00D26833"/>
    <w:rsid w:val="00D30382"/>
    <w:rsid w:val="00D30845"/>
    <w:rsid w:val="00D30A6F"/>
    <w:rsid w:val="00D30C2B"/>
    <w:rsid w:val="00D319C5"/>
    <w:rsid w:val="00D3330E"/>
    <w:rsid w:val="00D336C6"/>
    <w:rsid w:val="00D337ED"/>
    <w:rsid w:val="00D33FC8"/>
    <w:rsid w:val="00D3445F"/>
    <w:rsid w:val="00D34A33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224"/>
    <w:rsid w:val="00D44E50"/>
    <w:rsid w:val="00D45037"/>
    <w:rsid w:val="00D45591"/>
    <w:rsid w:val="00D4648B"/>
    <w:rsid w:val="00D4704A"/>
    <w:rsid w:val="00D4707A"/>
    <w:rsid w:val="00D47108"/>
    <w:rsid w:val="00D47393"/>
    <w:rsid w:val="00D47A01"/>
    <w:rsid w:val="00D507F9"/>
    <w:rsid w:val="00D51026"/>
    <w:rsid w:val="00D52420"/>
    <w:rsid w:val="00D528DD"/>
    <w:rsid w:val="00D52963"/>
    <w:rsid w:val="00D53043"/>
    <w:rsid w:val="00D5342B"/>
    <w:rsid w:val="00D53DED"/>
    <w:rsid w:val="00D56B85"/>
    <w:rsid w:val="00D56E3A"/>
    <w:rsid w:val="00D577DE"/>
    <w:rsid w:val="00D618E3"/>
    <w:rsid w:val="00D61DE6"/>
    <w:rsid w:val="00D62105"/>
    <w:rsid w:val="00D6297E"/>
    <w:rsid w:val="00D62E22"/>
    <w:rsid w:val="00D636A4"/>
    <w:rsid w:val="00D63DE2"/>
    <w:rsid w:val="00D64020"/>
    <w:rsid w:val="00D64FD4"/>
    <w:rsid w:val="00D650B2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7EE"/>
    <w:rsid w:val="00D71B75"/>
    <w:rsid w:val="00D71DB6"/>
    <w:rsid w:val="00D731DB"/>
    <w:rsid w:val="00D73268"/>
    <w:rsid w:val="00D73FDA"/>
    <w:rsid w:val="00D74227"/>
    <w:rsid w:val="00D75007"/>
    <w:rsid w:val="00D7502D"/>
    <w:rsid w:val="00D75D86"/>
    <w:rsid w:val="00D75EE5"/>
    <w:rsid w:val="00D76924"/>
    <w:rsid w:val="00D7694C"/>
    <w:rsid w:val="00D771E5"/>
    <w:rsid w:val="00D77211"/>
    <w:rsid w:val="00D777D7"/>
    <w:rsid w:val="00D8012B"/>
    <w:rsid w:val="00D815BC"/>
    <w:rsid w:val="00D81C09"/>
    <w:rsid w:val="00D827F6"/>
    <w:rsid w:val="00D83ACC"/>
    <w:rsid w:val="00D8410F"/>
    <w:rsid w:val="00D84909"/>
    <w:rsid w:val="00D852C8"/>
    <w:rsid w:val="00D852E0"/>
    <w:rsid w:val="00D857B2"/>
    <w:rsid w:val="00D85BDE"/>
    <w:rsid w:val="00D8616F"/>
    <w:rsid w:val="00D86B13"/>
    <w:rsid w:val="00D8729E"/>
    <w:rsid w:val="00D87463"/>
    <w:rsid w:val="00D87BA1"/>
    <w:rsid w:val="00D87D96"/>
    <w:rsid w:val="00D90060"/>
    <w:rsid w:val="00D90448"/>
    <w:rsid w:val="00D908DB"/>
    <w:rsid w:val="00D90E6C"/>
    <w:rsid w:val="00D918A9"/>
    <w:rsid w:val="00D929D8"/>
    <w:rsid w:val="00D92B95"/>
    <w:rsid w:val="00D93F75"/>
    <w:rsid w:val="00D94867"/>
    <w:rsid w:val="00D94A96"/>
    <w:rsid w:val="00D95429"/>
    <w:rsid w:val="00D956DF"/>
    <w:rsid w:val="00D957BD"/>
    <w:rsid w:val="00D96463"/>
    <w:rsid w:val="00D96797"/>
    <w:rsid w:val="00D9764B"/>
    <w:rsid w:val="00D97C9D"/>
    <w:rsid w:val="00D97D4E"/>
    <w:rsid w:val="00D97EC5"/>
    <w:rsid w:val="00DA151E"/>
    <w:rsid w:val="00DA1E66"/>
    <w:rsid w:val="00DA2F5A"/>
    <w:rsid w:val="00DA33BA"/>
    <w:rsid w:val="00DA3490"/>
    <w:rsid w:val="00DA35BA"/>
    <w:rsid w:val="00DA3DEE"/>
    <w:rsid w:val="00DA4D71"/>
    <w:rsid w:val="00DA5367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03"/>
    <w:rsid w:val="00DB15AE"/>
    <w:rsid w:val="00DB185C"/>
    <w:rsid w:val="00DB1B94"/>
    <w:rsid w:val="00DB2CE0"/>
    <w:rsid w:val="00DB2E06"/>
    <w:rsid w:val="00DB2E14"/>
    <w:rsid w:val="00DB3C01"/>
    <w:rsid w:val="00DB42D9"/>
    <w:rsid w:val="00DB44CB"/>
    <w:rsid w:val="00DB4852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04F4"/>
    <w:rsid w:val="00DC17AB"/>
    <w:rsid w:val="00DC189E"/>
    <w:rsid w:val="00DC3B2D"/>
    <w:rsid w:val="00DC3B8B"/>
    <w:rsid w:val="00DC3D12"/>
    <w:rsid w:val="00DC3EC8"/>
    <w:rsid w:val="00DC4627"/>
    <w:rsid w:val="00DC4E72"/>
    <w:rsid w:val="00DC52F3"/>
    <w:rsid w:val="00DC53AF"/>
    <w:rsid w:val="00DC5BF2"/>
    <w:rsid w:val="00DC670F"/>
    <w:rsid w:val="00DC67EA"/>
    <w:rsid w:val="00DC68BA"/>
    <w:rsid w:val="00DC78D4"/>
    <w:rsid w:val="00DD0CB3"/>
    <w:rsid w:val="00DD19C3"/>
    <w:rsid w:val="00DD1D0D"/>
    <w:rsid w:val="00DD209B"/>
    <w:rsid w:val="00DD2CDB"/>
    <w:rsid w:val="00DD2F27"/>
    <w:rsid w:val="00DD36F0"/>
    <w:rsid w:val="00DD3D67"/>
    <w:rsid w:val="00DD3FB8"/>
    <w:rsid w:val="00DD40CA"/>
    <w:rsid w:val="00DD5C26"/>
    <w:rsid w:val="00DD5D57"/>
    <w:rsid w:val="00DD5DB7"/>
    <w:rsid w:val="00DD69B6"/>
    <w:rsid w:val="00DD719F"/>
    <w:rsid w:val="00DD7475"/>
    <w:rsid w:val="00DD7884"/>
    <w:rsid w:val="00DD7B4A"/>
    <w:rsid w:val="00DE06BB"/>
    <w:rsid w:val="00DE080D"/>
    <w:rsid w:val="00DE1238"/>
    <w:rsid w:val="00DE16A7"/>
    <w:rsid w:val="00DE1E62"/>
    <w:rsid w:val="00DE1F48"/>
    <w:rsid w:val="00DE2210"/>
    <w:rsid w:val="00DE2F4B"/>
    <w:rsid w:val="00DE2FC2"/>
    <w:rsid w:val="00DE48E7"/>
    <w:rsid w:val="00DE4AFC"/>
    <w:rsid w:val="00DE53C4"/>
    <w:rsid w:val="00DE53DF"/>
    <w:rsid w:val="00DE5710"/>
    <w:rsid w:val="00DE7310"/>
    <w:rsid w:val="00DE7768"/>
    <w:rsid w:val="00DE7804"/>
    <w:rsid w:val="00DE7F58"/>
    <w:rsid w:val="00DF0105"/>
    <w:rsid w:val="00DF0262"/>
    <w:rsid w:val="00DF03C4"/>
    <w:rsid w:val="00DF09E6"/>
    <w:rsid w:val="00DF1567"/>
    <w:rsid w:val="00DF1AFC"/>
    <w:rsid w:val="00DF228B"/>
    <w:rsid w:val="00DF24F5"/>
    <w:rsid w:val="00DF29C5"/>
    <w:rsid w:val="00DF3831"/>
    <w:rsid w:val="00DF4E7D"/>
    <w:rsid w:val="00DF52CC"/>
    <w:rsid w:val="00DF59CC"/>
    <w:rsid w:val="00DF5AD0"/>
    <w:rsid w:val="00DF6165"/>
    <w:rsid w:val="00DF73E7"/>
    <w:rsid w:val="00DF7CBA"/>
    <w:rsid w:val="00DF7F0C"/>
    <w:rsid w:val="00E002DB"/>
    <w:rsid w:val="00E016DB"/>
    <w:rsid w:val="00E01763"/>
    <w:rsid w:val="00E01F13"/>
    <w:rsid w:val="00E02335"/>
    <w:rsid w:val="00E02E49"/>
    <w:rsid w:val="00E0365B"/>
    <w:rsid w:val="00E03B89"/>
    <w:rsid w:val="00E03F71"/>
    <w:rsid w:val="00E03F7C"/>
    <w:rsid w:val="00E04525"/>
    <w:rsid w:val="00E04941"/>
    <w:rsid w:val="00E053A8"/>
    <w:rsid w:val="00E062F4"/>
    <w:rsid w:val="00E069E1"/>
    <w:rsid w:val="00E06B94"/>
    <w:rsid w:val="00E06DA7"/>
    <w:rsid w:val="00E0725A"/>
    <w:rsid w:val="00E0775A"/>
    <w:rsid w:val="00E1143B"/>
    <w:rsid w:val="00E116BA"/>
    <w:rsid w:val="00E121AD"/>
    <w:rsid w:val="00E126D1"/>
    <w:rsid w:val="00E13243"/>
    <w:rsid w:val="00E13C37"/>
    <w:rsid w:val="00E1423C"/>
    <w:rsid w:val="00E14B2B"/>
    <w:rsid w:val="00E14B2E"/>
    <w:rsid w:val="00E14B52"/>
    <w:rsid w:val="00E154B5"/>
    <w:rsid w:val="00E15579"/>
    <w:rsid w:val="00E15D15"/>
    <w:rsid w:val="00E16176"/>
    <w:rsid w:val="00E170F2"/>
    <w:rsid w:val="00E178E8"/>
    <w:rsid w:val="00E17B2B"/>
    <w:rsid w:val="00E20392"/>
    <w:rsid w:val="00E2083C"/>
    <w:rsid w:val="00E20E2B"/>
    <w:rsid w:val="00E232F0"/>
    <w:rsid w:val="00E24DB9"/>
    <w:rsid w:val="00E24DD1"/>
    <w:rsid w:val="00E25A52"/>
    <w:rsid w:val="00E25D80"/>
    <w:rsid w:val="00E25F42"/>
    <w:rsid w:val="00E2621E"/>
    <w:rsid w:val="00E26248"/>
    <w:rsid w:val="00E26301"/>
    <w:rsid w:val="00E265C6"/>
    <w:rsid w:val="00E26ADA"/>
    <w:rsid w:val="00E26DFB"/>
    <w:rsid w:val="00E26E31"/>
    <w:rsid w:val="00E26FCC"/>
    <w:rsid w:val="00E26FDA"/>
    <w:rsid w:val="00E277EC"/>
    <w:rsid w:val="00E27B02"/>
    <w:rsid w:val="00E310F5"/>
    <w:rsid w:val="00E31A8A"/>
    <w:rsid w:val="00E31B27"/>
    <w:rsid w:val="00E320F8"/>
    <w:rsid w:val="00E323F5"/>
    <w:rsid w:val="00E3287C"/>
    <w:rsid w:val="00E32B28"/>
    <w:rsid w:val="00E3387B"/>
    <w:rsid w:val="00E33F7E"/>
    <w:rsid w:val="00E33FDF"/>
    <w:rsid w:val="00E34108"/>
    <w:rsid w:val="00E34B72"/>
    <w:rsid w:val="00E34E87"/>
    <w:rsid w:val="00E34FB2"/>
    <w:rsid w:val="00E3504C"/>
    <w:rsid w:val="00E3520E"/>
    <w:rsid w:val="00E356AA"/>
    <w:rsid w:val="00E361DF"/>
    <w:rsid w:val="00E36B95"/>
    <w:rsid w:val="00E37A29"/>
    <w:rsid w:val="00E37F35"/>
    <w:rsid w:val="00E4003C"/>
    <w:rsid w:val="00E40683"/>
    <w:rsid w:val="00E406E0"/>
    <w:rsid w:val="00E40E35"/>
    <w:rsid w:val="00E419FA"/>
    <w:rsid w:val="00E41F0B"/>
    <w:rsid w:val="00E41F1F"/>
    <w:rsid w:val="00E41F54"/>
    <w:rsid w:val="00E432C5"/>
    <w:rsid w:val="00E435AA"/>
    <w:rsid w:val="00E43D4A"/>
    <w:rsid w:val="00E4413E"/>
    <w:rsid w:val="00E45FCF"/>
    <w:rsid w:val="00E45FE5"/>
    <w:rsid w:val="00E46492"/>
    <w:rsid w:val="00E46AE4"/>
    <w:rsid w:val="00E46AF9"/>
    <w:rsid w:val="00E46C16"/>
    <w:rsid w:val="00E46E39"/>
    <w:rsid w:val="00E46E82"/>
    <w:rsid w:val="00E4760E"/>
    <w:rsid w:val="00E5007D"/>
    <w:rsid w:val="00E5037A"/>
    <w:rsid w:val="00E5043F"/>
    <w:rsid w:val="00E50892"/>
    <w:rsid w:val="00E514E1"/>
    <w:rsid w:val="00E51D53"/>
    <w:rsid w:val="00E52791"/>
    <w:rsid w:val="00E5298B"/>
    <w:rsid w:val="00E52E11"/>
    <w:rsid w:val="00E53376"/>
    <w:rsid w:val="00E53442"/>
    <w:rsid w:val="00E536A4"/>
    <w:rsid w:val="00E53CEF"/>
    <w:rsid w:val="00E540B7"/>
    <w:rsid w:val="00E54233"/>
    <w:rsid w:val="00E54267"/>
    <w:rsid w:val="00E54B17"/>
    <w:rsid w:val="00E5612E"/>
    <w:rsid w:val="00E56BA1"/>
    <w:rsid w:val="00E5780B"/>
    <w:rsid w:val="00E600A6"/>
    <w:rsid w:val="00E60298"/>
    <w:rsid w:val="00E61119"/>
    <w:rsid w:val="00E61277"/>
    <w:rsid w:val="00E61553"/>
    <w:rsid w:val="00E619A7"/>
    <w:rsid w:val="00E62A2F"/>
    <w:rsid w:val="00E63006"/>
    <w:rsid w:val="00E64214"/>
    <w:rsid w:val="00E643F5"/>
    <w:rsid w:val="00E6662E"/>
    <w:rsid w:val="00E66947"/>
    <w:rsid w:val="00E66CC4"/>
    <w:rsid w:val="00E6748F"/>
    <w:rsid w:val="00E70331"/>
    <w:rsid w:val="00E704A1"/>
    <w:rsid w:val="00E706CD"/>
    <w:rsid w:val="00E70973"/>
    <w:rsid w:val="00E71160"/>
    <w:rsid w:val="00E72A19"/>
    <w:rsid w:val="00E72EFC"/>
    <w:rsid w:val="00E7345C"/>
    <w:rsid w:val="00E737C7"/>
    <w:rsid w:val="00E73892"/>
    <w:rsid w:val="00E739A5"/>
    <w:rsid w:val="00E73BAD"/>
    <w:rsid w:val="00E73E56"/>
    <w:rsid w:val="00E73E59"/>
    <w:rsid w:val="00E75968"/>
    <w:rsid w:val="00E75A37"/>
    <w:rsid w:val="00E75ADE"/>
    <w:rsid w:val="00E76589"/>
    <w:rsid w:val="00E76C71"/>
    <w:rsid w:val="00E76EDD"/>
    <w:rsid w:val="00E77481"/>
    <w:rsid w:val="00E80E1B"/>
    <w:rsid w:val="00E81B9C"/>
    <w:rsid w:val="00E8277C"/>
    <w:rsid w:val="00E828D1"/>
    <w:rsid w:val="00E83195"/>
    <w:rsid w:val="00E834F8"/>
    <w:rsid w:val="00E836F9"/>
    <w:rsid w:val="00E83B0B"/>
    <w:rsid w:val="00E86514"/>
    <w:rsid w:val="00E866B4"/>
    <w:rsid w:val="00E869CE"/>
    <w:rsid w:val="00E87E5B"/>
    <w:rsid w:val="00E90B21"/>
    <w:rsid w:val="00E90F46"/>
    <w:rsid w:val="00E91B5D"/>
    <w:rsid w:val="00E93A42"/>
    <w:rsid w:val="00E93C8D"/>
    <w:rsid w:val="00E945E7"/>
    <w:rsid w:val="00E94B07"/>
    <w:rsid w:val="00E95049"/>
    <w:rsid w:val="00E95103"/>
    <w:rsid w:val="00E95229"/>
    <w:rsid w:val="00E952D9"/>
    <w:rsid w:val="00E958FD"/>
    <w:rsid w:val="00E959C9"/>
    <w:rsid w:val="00E9649E"/>
    <w:rsid w:val="00E96819"/>
    <w:rsid w:val="00E96A36"/>
    <w:rsid w:val="00E9783F"/>
    <w:rsid w:val="00E97F50"/>
    <w:rsid w:val="00EA0801"/>
    <w:rsid w:val="00EA0A39"/>
    <w:rsid w:val="00EA1383"/>
    <w:rsid w:val="00EA178C"/>
    <w:rsid w:val="00EA1A61"/>
    <w:rsid w:val="00EA2381"/>
    <w:rsid w:val="00EA2FF3"/>
    <w:rsid w:val="00EA3B55"/>
    <w:rsid w:val="00EA4FE6"/>
    <w:rsid w:val="00EA6B34"/>
    <w:rsid w:val="00EA767A"/>
    <w:rsid w:val="00EB00DE"/>
    <w:rsid w:val="00EB06DD"/>
    <w:rsid w:val="00EB085B"/>
    <w:rsid w:val="00EB0FFF"/>
    <w:rsid w:val="00EB167A"/>
    <w:rsid w:val="00EB177A"/>
    <w:rsid w:val="00EB1C79"/>
    <w:rsid w:val="00EB32E5"/>
    <w:rsid w:val="00EB441D"/>
    <w:rsid w:val="00EB45D0"/>
    <w:rsid w:val="00EB4628"/>
    <w:rsid w:val="00EB483E"/>
    <w:rsid w:val="00EB6878"/>
    <w:rsid w:val="00EB69C0"/>
    <w:rsid w:val="00EB7514"/>
    <w:rsid w:val="00EB79D3"/>
    <w:rsid w:val="00EB7A58"/>
    <w:rsid w:val="00EB7BEB"/>
    <w:rsid w:val="00EB7F89"/>
    <w:rsid w:val="00EC00AE"/>
    <w:rsid w:val="00EC2459"/>
    <w:rsid w:val="00EC24D7"/>
    <w:rsid w:val="00EC28E4"/>
    <w:rsid w:val="00EC2EA1"/>
    <w:rsid w:val="00EC2F80"/>
    <w:rsid w:val="00EC3249"/>
    <w:rsid w:val="00EC3AA4"/>
    <w:rsid w:val="00EC3EF3"/>
    <w:rsid w:val="00EC42EB"/>
    <w:rsid w:val="00EC5536"/>
    <w:rsid w:val="00EC5648"/>
    <w:rsid w:val="00EC67BA"/>
    <w:rsid w:val="00EC6837"/>
    <w:rsid w:val="00ED0C33"/>
    <w:rsid w:val="00ED0EE4"/>
    <w:rsid w:val="00ED1383"/>
    <w:rsid w:val="00ED1667"/>
    <w:rsid w:val="00ED1F0E"/>
    <w:rsid w:val="00ED27C4"/>
    <w:rsid w:val="00ED344E"/>
    <w:rsid w:val="00ED3F51"/>
    <w:rsid w:val="00ED4071"/>
    <w:rsid w:val="00ED41D0"/>
    <w:rsid w:val="00ED4734"/>
    <w:rsid w:val="00ED56DE"/>
    <w:rsid w:val="00ED56FB"/>
    <w:rsid w:val="00EE13B2"/>
    <w:rsid w:val="00EE1A16"/>
    <w:rsid w:val="00EE203A"/>
    <w:rsid w:val="00EE27C1"/>
    <w:rsid w:val="00EE2CEB"/>
    <w:rsid w:val="00EE2F0F"/>
    <w:rsid w:val="00EE3912"/>
    <w:rsid w:val="00EE3C17"/>
    <w:rsid w:val="00EE42BA"/>
    <w:rsid w:val="00EE49FA"/>
    <w:rsid w:val="00EE5312"/>
    <w:rsid w:val="00EE65BA"/>
    <w:rsid w:val="00EE7FFA"/>
    <w:rsid w:val="00EF05BD"/>
    <w:rsid w:val="00EF0757"/>
    <w:rsid w:val="00EF0C09"/>
    <w:rsid w:val="00EF0EF5"/>
    <w:rsid w:val="00EF1A88"/>
    <w:rsid w:val="00EF2324"/>
    <w:rsid w:val="00EF2815"/>
    <w:rsid w:val="00EF2AD6"/>
    <w:rsid w:val="00EF2EC6"/>
    <w:rsid w:val="00EF39AA"/>
    <w:rsid w:val="00EF50B8"/>
    <w:rsid w:val="00EF68F0"/>
    <w:rsid w:val="00EF6A7D"/>
    <w:rsid w:val="00EF7956"/>
    <w:rsid w:val="00F002EF"/>
    <w:rsid w:val="00F00897"/>
    <w:rsid w:val="00F00A4F"/>
    <w:rsid w:val="00F032F1"/>
    <w:rsid w:val="00F0332C"/>
    <w:rsid w:val="00F035F0"/>
    <w:rsid w:val="00F04227"/>
    <w:rsid w:val="00F0468A"/>
    <w:rsid w:val="00F051A0"/>
    <w:rsid w:val="00F05440"/>
    <w:rsid w:val="00F05C67"/>
    <w:rsid w:val="00F05CAE"/>
    <w:rsid w:val="00F06310"/>
    <w:rsid w:val="00F0702E"/>
    <w:rsid w:val="00F070D0"/>
    <w:rsid w:val="00F0752D"/>
    <w:rsid w:val="00F101A3"/>
    <w:rsid w:val="00F10309"/>
    <w:rsid w:val="00F109E4"/>
    <w:rsid w:val="00F10B2B"/>
    <w:rsid w:val="00F10F85"/>
    <w:rsid w:val="00F11100"/>
    <w:rsid w:val="00F116F7"/>
    <w:rsid w:val="00F11CD2"/>
    <w:rsid w:val="00F12048"/>
    <w:rsid w:val="00F120AD"/>
    <w:rsid w:val="00F12914"/>
    <w:rsid w:val="00F12D3B"/>
    <w:rsid w:val="00F12E66"/>
    <w:rsid w:val="00F140A8"/>
    <w:rsid w:val="00F14ACF"/>
    <w:rsid w:val="00F14E55"/>
    <w:rsid w:val="00F150F1"/>
    <w:rsid w:val="00F15E2D"/>
    <w:rsid w:val="00F16FCF"/>
    <w:rsid w:val="00F1721E"/>
    <w:rsid w:val="00F1779F"/>
    <w:rsid w:val="00F17E78"/>
    <w:rsid w:val="00F17FBE"/>
    <w:rsid w:val="00F203DE"/>
    <w:rsid w:val="00F2063C"/>
    <w:rsid w:val="00F21FF7"/>
    <w:rsid w:val="00F22052"/>
    <w:rsid w:val="00F22E5A"/>
    <w:rsid w:val="00F22EE7"/>
    <w:rsid w:val="00F23417"/>
    <w:rsid w:val="00F2358B"/>
    <w:rsid w:val="00F235AA"/>
    <w:rsid w:val="00F23F3C"/>
    <w:rsid w:val="00F24C72"/>
    <w:rsid w:val="00F25828"/>
    <w:rsid w:val="00F263F6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5BA"/>
    <w:rsid w:val="00F346A2"/>
    <w:rsid w:val="00F34C70"/>
    <w:rsid w:val="00F35608"/>
    <w:rsid w:val="00F360E1"/>
    <w:rsid w:val="00F40141"/>
    <w:rsid w:val="00F4031D"/>
    <w:rsid w:val="00F406EA"/>
    <w:rsid w:val="00F40CEA"/>
    <w:rsid w:val="00F41094"/>
    <w:rsid w:val="00F41AA8"/>
    <w:rsid w:val="00F41EBE"/>
    <w:rsid w:val="00F42144"/>
    <w:rsid w:val="00F44BD6"/>
    <w:rsid w:val="00F44E68"/>
    <w:rsid w:val="00F4595E"/>
    <w:rsid w:val="00F46131"/>
    <w:rsid w:val="00F4687E"/>
    <w:rsid w:val="00F46C63"/>
    <w:rsid w:val="00F46D15"/>
    <w:rsid w:val="00F50848"/>
    <w:rsid w:val="00F50AAA"/>
    <w:rsid w:val="00F514E5"/>
    <w:rsid w:val="00F52E9B"/>
    <w:rsid w:val="00F5339D"/>
    <w:rsid w:val="00F537DA"/>
    <w:rsid w:val="00F538E6"/>
    <w:rsid w:val="00F54E4B"/>
    <w:rsid w:val="00F5536F"/>
    <w:rsid w:val="00F5562D"/>
    <w:rsid w:val="00F55B1A"/>
    <w:rsid w:val="00F56BDD"/>
    <w:rsid w:val="00F56E99"/>
    <w:rsid w:val="00F57536"/>
    <w:rsid w:val="00F57953"/>
    <w:rsid w:val="00F5797E"/>
    <w:rsid w:val="00F57F54"/>
    <w:rsid w:val="00F57F7F"/>
    <w:rsid w:val="00F6033A"/>
    <w:rsid w:val="00F607C3"/>
    <w:rsid w:val="00F608D8"/>
    <w:rsid w:val="00F60F4F"/>
    <w:rsid w:val="00F610F9"/>
    <w:rsid w:val="00F61ACF"/>
    <w:rsid w:val="00F62D98"/>
    <w:rsid w:val="00F63414"/>
    <w:rsid w:val="00F63C97"/>
    <w:rsid w:val="00F64B9A"/>
    <w:rsid w:val="00F65ABD"/>
    <w:rsid w:val="00F66357"/>
    <w:rsid w:val="00F66CCF"/>
    <w:rsid w:val="00F66E2E"/>
    <w:rsid w:val="00F67068"/>
    <w:rsid w:val="00F70796"/>
    <w:rsid w:val="00F707E0"/>
    <w:rsid w:val="00F71657"/>
    <w:rsid w:val="00F72A79"/>
    <w:rsid w:val="00F73F49"/>
    <w:rsid w:val="00F75CC2"/>
    <w:rsid w:val="00F75F4B"/>
    <w:rsid w:val="00F75F5B"/>
    <w:rsid w:val="00F76B9E"/>
    <w:rsid w:val="00F77102"/>
    <w:rsid w:val="00F77363"/>
    <w:rsid w:val="00F77366"/>
    <w:rsid w:val="00F800C6"/>
    <w:rsid w:val="00F80363"/>
    <w:rsid w:val="00F80502"/>
    <w:rsid w:val="00F8151F"/>
    <w:rsid w:val="00F825B9"/>
    <w:rsid w:val="00F82848"/>
    <w:rsid w:val="00F82E98"/>
    <w:rsid w:val="00F82ECA"/>
    <w:rsid w:val="00F838C8"/>
    <w:rsid w:val="00F8400B"/>
    <w:rsid w:val="00F84068"/>
    <w:rsid w:val="00F85406"/>
    <w:rsid w:val="00F867ED"/>
    <w:rsid w:val="00F86AFA"/>
    <w:rsid w:val="00F86BD0"/>
    <w:rsid w:val="00F877FA"/>
    <w:rsid w:val="00F90664"/>
    <w:rsid w:val="00F90FC4"/>
    <w:rsid w:val="00F91061"/>
    <w:rsid w:val="00F911BD"/>
    <w:rsid w:val="00F9127E"/>
    <w:rsid w:val="00F916CD"/>
    <w:rsid w:val="00F91B37"/>
    <w:rsid w:val="00F91B40"/>
    <w:rsid w:val="00F91E24"/>
    <w:rsid w:val="00F95ACD"/>
    <w:rsid w:val="00F96FF7"/>
    <w:rsid w:val="00F9796F"/>
    <w:rsid w:val="00F97E61"/>
    <w:rsid w:val="00FA0206"/>
    <w:rsid w:val="00FA04A2"/>
    <w:rsid w:val="00FA06C3"/>
    <w:rsid w:val="00FA15FA"/>
    <w:rsid w:val="00FA2801"/>
    <w:rsid w:val="00FA29A8"/>
    <w:rsid w:val="00FA29C0"/>
    <w:rsid w:val="00FA2C43"/>
    <w:rsid w:val="00FA31D9"/>
    <w:rsid w:val="00FA37F4"/>
    <w:rsid w:val="00FA386D"/>
    <w:rsid w:val="00FA49CC"/>
    <w:rsid w:val="00FA4AF2"/>
    <w:rsid w:val="00FA5391"/>
    <w:rsid w:val="00FA55E4"/>
    <w:rsid w:val="00FA5BD4"/>
    <w:rsid w:val="00FA5DE0"/>
    <w:rsid w:val="00FA6576"/>
    <w:rsid w:val="00FA6666"/>
    <w:rsid w:val="00FA7917"/>
    <w:rsid w:val="00FB076E"/>
    <w:rsid w:val="00FB0828"/>
    <w:rsid w:val="00FB107F"/>
    <w:rsid w:val="00FB1F14"/>
    <w:rsid w:val="00FB24C3"/>
    <w:rsid w:val="00FB2D1C"/>
    <w:rsid w:val="00FB37C4"/>
    <w:rsid w:val="00FB4A00"/>
    <w:rsid w:val="00FB4CDD"/>
    <w:rsid w:val="00FB4D85"/>
    <w:rsid w:val="00FB50C7"/>
    <w:rsid w:val="00FB5103"/>
    <w:rsid w:val="00FB5C36"/>
    <w:rsid w:val="00FB63A8"/>
    <w:rsid w:val="00FB74C3"/>
    <w:rsid w:val="00FB789F"/>
    <w:rsid w:val="00FC0136"/>
    <w:rsid w:val="00FC01B2"/>
    <w:rsid w:val="00FC0AA0"/>
    <w:rsid w:val="00FC12A4"/>
    <w:rsid w:val="00FC16D7"/>
    <w:rsid w:val="00FC24C9"/>
    <w:rsid w:val="00FC2574"/>
    <w:rsid w:val="00FC266B"/>
    <w:rsid w:val="00FC269B"/>
    <w:rsid w:val="00FC27FF"/>
    <w:rsid w:val="00FC2CBA"/>
    <w:rsid w:val="00FC2DCF"/>
    <w:rsid w:val="00FC2EAA"/>
    <w:rsid w:val="00FC33BB"/>
    <w:rsid w:val="00FC359F"/>
    <w:rsid w:val="00FC3C57"/>
    <w:rsid w:val="00FC3DA7"/>
    <w:rsid w:val="00FC4D46"/>
    <w:rsid w:val="00FC5406"/>
    <w:rsid w:val="00FC551B"/>
    <w:rsid w:val="00FC576A"/>
    <w:rsid w:val="00FC5982"/>
    <w:rsid w:val="00FC5E02"/>
    <w:rsid w:val="00FC6039"/>
    <w:rsid w:val="00FC6AB7"/>
    <w:rsid w:val="00FC70C4"/>
    <w:rsid w:val="00FC7A21"/>
    <w:rsid w:val="00FC7DFB"/>
    <w:rsid w:val="00FC7FCA"/>
    <w:rsid w:val="00FD0533"/>
    <w:rsid w:val="00FD0752"/>
    <w:rsid w:val="00FD07F6"/>
    <w:rsid w:val="00FD0A73"/>
    <w:rsid w:val="00FD0DC0"/>
    <w:rsid w:val="00FD15AD"/>
    <w:rsid w:val="00FD1DE2"/>
    <w:rsid w:val="00FD20C3"/>
    <w:rsid w:val="00FD22FB"/>
    <w:rsid w:val="00FD23E0"/>
    <w:rsid w:val="00FD29D9"/>
    <w:rsid w:val="00FD2E9E"/>
    <w:rsid w:val="00FD3646"/>
    <w:rsid w:val="00FD3AC4"/>
    <w:rsid w:val="00FD3D9C"/>
    <w:rsid w:val="00FD3E7B"/>
    <w:rsid w:val="00FD41EF"/>
    <w:rsid w:val="00FD430E"/>
    <w:rsid w:val="00FD433F"/>
    <w:rsid w:val="00FD4791"/>
    <w:rsid w:val="00FD4A3D"/>
    <w:rsid w:val="00FD50BE"/>
    <w:rsid w:val="00FD56FC"/>
    <w:rsid w:val="00FD598D"/>
    <w:rsid w:val="00FD6CB9"/>
    <w:rsid w:val="00FD6F90"/>
    <w:rsid w:val="00FD72B1"/>
    <w:rsid w:val="00FD7745"/>
    <w:rsid w:val="00FD7E9F"/>
    <w:rsid w:val="00FE02F1"/>
    <w:rsid w:val="00FE0D5B"/>
    <w:rsid w:val="00FE0DD9"/>
    <w:rsid w:val="00FE1731"/>
    <w:rsid w:val="00FE207B"/>
    <w:rsid w:val="00FE2B5D"/>
    <w:rsid w:val="00FE3914"/>
    <w:rsid w:val="00FE3A77"/>
    <w:rsid w:val="00FE4167"/>
    <w:rsid w:val="00FE4480"/>
    <w:rsid w:val="00FE4DD0"/>
    <w:rsid w:val="00FE4E97"/>
    <w:rsid w:val="00FE5C3F"/>
    <w:rsid w:val="00FE5DD6"/>
    <w:rsid w:val="00FE71CF"/>
    <w:rsid w:val="00FE7DCC"/>
    <w:rsid w:val="00FF020F"/>
    <w:rsid w:val="00FF05F3"/>
    <w:rsid w:val="00FF14E6"/>
    <w:rsid w:val="00FF162A"/>
    <w:rsid w:val="00FF194B"/>
    <w:rsid w:val="00FF1B2D"/>
    <w:rsid w:val="00FF1C6A"/>
    <w:rsid w:val="00FF1F48"/>
    <w:rsid w:val="00FF2BE5"/>
    <w:rsid w:val="00FF3B38"/>
    <w:rsid w:val="00FF448C"/>
    <w:rsid w:val="00FF4681"/>
    <w:rsid w:val="00FF4A25"/>
    <w:rsid w:val="00FF5374"/>
    <w:rsid w:val="00FF58D1"/>
    <w:rsid w:val="00FF594D"/>
    <w:rsid w:val="00FF785F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remyblong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remyablon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jeremy-blong-97351616b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C2"/>
    <w:rsid w:val="000405E5"/>
    <w:rsid w:val="000476D3"/>
    <w:rsid w:val="00066606"/>
    <w:rsid w:val="00086A53"/>
    <w:rsid w:val="000B0C9A"/>
    <w:rsid w:val="000C5E86"/>
    <w:rsid w:val="000E372C"/>
    <w:rsid w:val="00105090"/>
    <w:rsid w:val="00117A68"/>
    <w:rsid w:val="00124170"/>
    <w:rsid w:val="00146440"/>
    <w:rsid w:val="0017582D"/>
    <w:rsid w:val="001D1304"/>
    <w:rsid w:val="001D3831"/>
    <w:rsid w:val="00206328"/>
    <w:rsid w:val="0021692A"/>
    <w:rsid w:val="0023063B"/>
    <w:rsid w:val="0023656B"/>
    <w:rsid w:val="00264CC3"/>
    <w:rsid w:val="00273396"/>
    <w:rsid w:val="002B3CC2"/>
    <w:rsid w:val="002D7F12"/>
    <w:rsid w:val="00336275"/>
    <w:rsid w:val="00343157"/>
    <w:rsid w:val="003617E2"/>
    <w:rsid w:val="00423AEB"/>
    <w:rsid w:val="00426AE0"/>
    <w:rsid w:val="00434EE4"/>
    <w:rsid w:val="00440E03"/>
    <w:rsid w:val="00460EDF"/>
    <w:rsid w:val="004B5D97"/>
    <w:rsid w:val="004D63D8"/>
    <w:rsid w:val="004E0324"/>
    <w:rsid w:val="0052691E"/>
    <w:rsid w:val="0054640E"/>
    <w:rsid w:val="00550F6E"/>
    <w:rsid w:val="00565164"/>
    <w:rsid w:val="005900E3"/>
    <w:rsid w:val="005B226E"/>
    <w:rsid w:val="005E1DD8"/>
    <w:rsid w:val="00671E8B"/>
    <w:rsid w:val="006B23B7"/>
    <w:rsid w:val="006B6CFC"/>
    <w:rsid w:val="006F2DE0"/>
    <w:rsid w:val="006F5ADF"/>
    <w:rsid w:val="00746FE5"/>
    <w:rsid w:val="00766B03"/>
    <w:rsid w:val="00785A79"/>
    <w:rsid w:val="007F725D"/>
    <w:rsid w:val="00865E76"/>
    <w:rsid w:val="00892223"/>
    <w:rsid w:val="00901749"/>
    <w:rsid w:val="00922092"/>
    <w:rsid w:val="00934F22"/>
    <w:rsid w:val="009666F6"/>
    <w:rsid w:val="009A2658"/>
    <w:rsid w:val="009B5A64"/>
    <w:rsid w:val="009B6367"/>
    <w:rsid w:val="009F3904"/>
    <w:rsid w:val="00A15E5B"/>
    <w:rsid w:val="00A26F3F"/>
    <w:rsid w:val="00A739FD"/>
    <w:rsid w:val="00A81CCC"/>
    <w:rsid w:val="00B0054B"/>
    <w:rsid w:val="00B14B14"/>
    <w:rsid w:val="00B41F63"/>
    <w:rsid w:val="00B758D7"/>
    <w:rsid w:val="00BE25DE"/>
    <w:rsid w:val="00BF71B1"/>
    <w:rsid w:val="00C51798"/>
    <w:rsid w:val="00C73C03"/>
    <w:rsid w:val="00CA62C0"/>
    <w:rsid w:val="00CB1547"/>
    <w:rsid w:val="00CC2C0A"/>
    <w:rsid w:val="00D20046"/>
    <w:rsid w:val="00D30855"/>
    <w:rsid w:val="00D9571C"/>
    <w:rsid w:val="00DA5FB2"/>
    <w:rsid w:val="00E047E4"/>
    <w:rsid w:val="00EC2AEB"/>
    <w:rsid w:val="00EC60EB"/>
    <w:rsid w:val="00F0512C"/>
    <w:rsid w:val="00F41AA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  <w:style w:type="paragraph" w:customStyle="1" w:styleId="76EC8C07AE0945B1899E1258E1F02627">
    <w:name w:val="76EC8C07AE0945B1899E1258E1F02627"/>
    <w:rsid w:val="00865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229E9-D155-CB45-ABC3-2C4E0DFC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D:\DOCUMENTE\FIVERR\Resume\1912 December\14 - Aditya Naga Sanjeevi\Deliverables\resume_model_1.dotx</Template>
  <TotalTime>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Microsoft Office User</cp:lastModifiedBy>
  <cp:revision>4</cp:revision>
  <cp:lastPrinted>2020-02-17T20:49:00Z</cp:lastPrinted>
  <dcterms:created xsi:type="dcterms:W3CDTF">2021-09-28T21:08:00Z</dcterms:created>
  <dcterms:modified xsi:type="dcterms:W3CDTF">2021-09-29T19:20:00Z</dcterms:modified>
  <cp:category>Yellapu</cp:category>
  <cp:contentStatus>github.com/vanagas</cp:contentStatus>
</cp:coreProperties>
</file>